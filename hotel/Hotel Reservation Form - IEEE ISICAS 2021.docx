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B262" w14:textId="77777777" w:rsidR="00651E2F" w:rsidRPr="006A036B" w:rsidRDefault="00130DBD">
      <w:pPr>
        <w:rPr>
          <w:rFonts w:ascii="Arial" w:hAnsi="Arial" w:cs="Arial"/>
          <w:sz w:val="18"/>
          <w:szCs w:val="18"/>
        </w:rPr>
      </w:pPr>
      <w:r w:rsidRPr="00130DBD">
        <w:rPr>
          <w:rFonts w:ascii="Arial" w:hAnsi="Arial" w:cs="Arial"/>
          <w:noProof/>
          <w:sz w:val="20"/>
          <w:szCs w:val="20"/>
          <w:lang w:val="en-US" w:eastAsia="zh-CN"/>
        </w:rPr>
        <w:drawing>
          <wp:inline distT="0" distB="0" distL="0" distR="0" wp14:anchorId="2CB802FF" wp14:editId="2A57B6FF">
            <wp:extent cx="1771651" cy="552450"/>
            <wp:effectExtent l="19050" t="0" r="0" b="0"/>
            <wp:docPr id="1" name="Picture 1" descr="S:\Templates\Logo\Horizontal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Templates\Logo\Horizontal_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116" cy="55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BFAC6A"/>
          <w:sz w:val="28"/>
          <w:szCs w:val="20"/>
        </w:rPr>
        <w:tab/>
      </w:r>
      <w:r>
        <w:rPr>
          <w:rFonts w:ascii="Arial" w:hAnsi="Arial" w:cs="Arial"/>
          <w:b/>
          <w:color w:val="BFAC6A"/>
          <w:sz w:val="28"/>
          <w:szCs w:val="20"/>
        </w:rPr>
        <w:tab/>
      </w:r>
      <w:r w:rsidR="00250064" w:rsidRPr="00250064">
        <w:rPr>
          <w:rFonts w:ascii="Arial" w:hAnsi="Arial" w:cs="Arial"/>
          <w:b/>
          <w:color w:val="BFAC6A"/>
          <w:sz w:val="28"/>
          <w:szCs w:val="20"/>
        </w:rPr>
        <w:t>HOTEL RESERVATION 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AC6A"/>
        <w:tblCellMar>
          <w:top w:w="85" w:type="dxa"/>
          <w:left w:w="198" w:type="dxa"/>
          <w:bottom w:w="85" w:type="dxa"/>
          <w:right w:w="198" w:type="dxa"/>
        </w:tblCellMar>
        <w:tblLook w:val="04A0" w:firstRow="1" w:lastRow="0" w:firstColumn="1" w:lastColumn="0" w:noHBand="0" w:noVBand="1"/>
      </w:tblPr>
      <w:tblGrid>
        <w:gridCol w:w="5226"/>
        <w:gridCol w:w="5241"/>
      </w:tblGrid>
      <w:tr w:rsidR="00A55306" w:rsidRPr="00E5506B" w14:paraId="6AFE8C5C" w14:textId="77777777" w:rsidTr="00E5506B">
        <w:trPr>
          <w:trHeight w:val="217"/>
        </w:trPr>
        <w:tc>
          <w:tcPr>
            <w:tcW w:w="5403" w:type="dxa"/>
            <w:shd w:val="clear" w:color="auto" w:fill="BFAC6A"/>
            <w:vAlign w:val="center"/>
          </w:tcPr>
          <w:p w14:paraId="75DC1E75" w14:textId="6C555098" w:rsidR="00B33BBC" w:rsidRPr="00185E87" w:rsidRDefault="00185E87" w:rsidP="00AB0A0A">
            <w:pPr>
              <w:pStyle w:val="Default"/>
              <w:rPr>
                <w:b/>
                <w:color w:val="0070C0"/>
                <w:sz w:val="20"/>
                <w:szCs w:val="18"/>
              </w:rPr>
            </w:pPr>
            <w:r w:rsidRPr="00185E87">
              <w:rPr>
                <w:b/>
                <w:color w:val="0070C0"/>
                <w:sz w:val="20"/>
                <w:szCs w:val="18"/>
              </w:rPr>
              <w:t>IEEE / ISICAS 2021</w:t>
            </w:r>
            <w:r w:rsidRPr="00185E87">
              <w:rPr>
                <w:b/>
                <w:color w:val="0070C0"/>
                <w:sz w:val="20"/>
                <w:szCs w:val="18"/>
              </w:rPr>
              <w:t xml:space="preserve"> </w:t>
            </w:r>
          </w:p>
        </w:tc>
        <w:tc>
          <w:tcPr>
            <w:tcW w:w="5404" w:type="dxa"/>
            <w:shd w:val="clear" w:color="auto" w:fill="BFAC6A"/>
            <w:vAlign w:val="center"/>
          </w:tcPr>
          <w:p w14:paraId="18896BF0" w14:textId="56A11683" w:rsidR="00337CC0" w:rsidRPr="00E5506B" w:rsidRDefault="00185E87" w:rsidP="00185E87">
            <w:pPr>
              <w:pStyle w:val="Default"/>
              <w:jc w:val="right"/>
              <w:rPr>
                <w:color w:val="FFFFFF" w:themeColor="background1"/>
                <w:sz w:val="20"/>
                <w:szCs w:val="20"/>
              </w:rPr>
            </w:pPr>
            <w:r w:rsidRPr="00185E87">
              <w:rPr>
                <w:b/>
                <w:color w:val="0070C0"/>
                <w:sz w:val="20"/>
                <w:szCs w:val="18"/>
              </w:rPr>
              <w:t>2 to 5 September 2021</w:t>
            </w:r>
          </w:p>
        </w:tc>
      </w:tr>
    </w:tbl>
    <w:p w14:paraId="425B8BC6" w14:textId="77777777" w:rsidR="00617DFB" w:rsidRDefault="00D81E1B" w:rsidP="00617DFB">
      <w:pPr>
        <w:jc w:val="both"/>
        <w:rPr>
          <w:rFonts w:ascii="Arial" w:hAnsi="Arial" w:cs="Arial"/>
          <w:sz w:val="20"/>
          <w:szCs w:val="20"/>
        </w:rPr>
      </w:pPr>
      <w:r w:rsidRPr="00617DFB">
        <w:rPr>
          <w:rFonts w:ascii="Arial" w:hAnsi="Arial" w:cs="Arial"/>
          <w:sz w:val="20"/>
          <w:szCs w:val="20"/>
        </w:rPr>
        <w:t xml:space="preserve">Please return the completed form to </w:t>
      </w:r>
      <w:r w:rsidRPr="00617DFB">
        <w:rPr>
          <w:rFonts w:ascii="Arial" w:hAnsi="Arial" w:cs="Arial"/>
          <w:b/>
          <w:sz w:val="20"/>
          <w:szCs w:val="20"/>
        </w:rPr>
        <w:t>Marina Bay Sands, Group Reservations Department</w:t>
      </w:r>
      <w:r w:rsidR="00617DFB">
        <w:rPr>
          <w:rFonts w:ascii="Arial" w:hAnsi="Arial" w:cs="Arial"/>
          <w:sz w:val="20"/>
          <w:szCs w:val="20"/>
        </w:rPr>
        <w:t>.</w:t>
      </w:r>
    </w:p>
    <w:p w14:paraId="4D0E0990" w14:textId="24EA12E0" w:rsidR="00D81E1B" w:rsidRDefault="00D81E1B" w:rsidP="00617DFB">
      <w:pPr>
        <w:jc w:val="both"/>
        <w:rPr>
          <w:rFonts w:ascii="Arial" w:hAnsi="Arial" w:cs="Arial"/>
          <w:sz w:val="20"/>
          <w:szCs w:val="20"/>
        </w:rPr>
      </w:pPr>
      <w:r w:rsidRPr="00617DFB">
        <w:rPr>
          <w:rFonts w:ascii="Arial" w:hAnsi="Arial" w:cs="Arial"/>
          <w:sz w:val="20"/>
          <w:szCs w:val="20"/>
        </w:rPr>
        <w:t>(</w:t>
      </w:r>
      <w:proofErr w:type="gramStart"/>
      <w:r w:rsidRPr="00617DFB">
        <w:rPr>
          <w:rFonts w:ascii="Arial" w:hAnsi="Arial" w:cs="Arial"/>
          <w:sz w:val="20"/>
          <w:szCs w:val="20"/>
        </w:rPr>
        <w:t>email</w:t>
      </w:r>
      <w:proofErr w:type="gramEnd"/>
      <w:r w:rsidRPr="00617DFB">
        <w:rPr>
          <w:rFonts w:ascii="Arial" w:hAnsi="Arial" w:cs="Arial"/>
          <w:sz w:val="20"/>
          <w:szCs w:val="20"/>
        </w:rPr>
        <w:t xml:space="preserve">: </w:t>
      </w:r>
      <w:hyperlink r:id="rId9" w:history="1">
        <w:r w:rsidR="00617DFB" w:rsidRPr="00B166BA">
          <w:rPr>
            <w:rStyle w:val="Hyperlink"/>
            <w:rFonts w:ascii="Arial" w:hAnsi="Arial" w:cs="Arial"/>
            <w:sz w:val="20"/>
            <w:szCs w:val="20"/>
          </w:rPr>
          <w:t>groups@marinabaysands.com</w:t>
        </w:r>
      </w:hyperlink>
      <w:r w:rsidR="00D87E70">
        <w:rPr>
          <w:rFonts w:ascii="Arial" w:hAnsi="Arial" w:cs="Arial"/>
          <w:sz w:val="20"/>
          <w:szCs w:val="20"/>
        </w:rPr>
        <w:t xml:space="preserve">) by </w:t>
      </w:r>
      <w:r w:rsidR="002845E6" w:rsidRPr="002845E6">
        <w:rPr>
          <w:rFonts w:ascii="Arial" w:hAnsi="Arial" w:cs="Arial"/>
          <w:b/>
          <w:color w:val="0070C0"/>
          <w:sz w:val="20"/>
          <w:szCs w:val="20"/>
        </w:rPr>
        <w:t>T</w:t>
      </w:r>
      <w:r w:rsidR="00185E87">
        <w:rPr>
          <w:rFonts w:ascii="Arial" w:hAnsi="Arial" w:cs="Arial"/>
          <w:b/>
          <w:color w:val="0070C0"/>
          <w:sz w:val="20"/>
          <w:szCs w:val="20"/>
        </w:rPr>
        <w:t>ue</w:t>
      </w:r>
      <w:r w:rsidR="002845E6" w:rsidRPr="002845E6">
        <w:rPr>
          <w:rFonts w:ascii="Arial" w:hAnsi="Arial" w:cs="Arial"/>
          <w:b/>
          <w:color w:val="0070C0"/>
          <w:sz w:val="20"/>
          <w:szCs w:val="20"/>
        </w:rPr>
        <w:t xml:space="preserve">sday, </w:t>
      </w:r>
      <w:r w:rsidR="00185E87">
        <w:rPr>
          <w:rFonts w:ascii="Arial" w:hAnsi="Arial" w:cs="Arial"/>
          <w:b/>
          <w:color w:val="0070C0"/>
          <w:sz w:val="20"/>
          <w:szCs w:val="20"/>
        </w:rPr>
        <w:t>3 August 2021</w:t>
      </w:r>
      <w:r w:rsidR="00AB0A0A">
        <w:rPr>
          <w:rFonts w:ascii="Arial" w:hAnsi="Arial" w:cs="Arial"/>
          <w:b/>
          <w:color w:val="0070C0"/>
          <w:sz w:val="20"/>
          <w:szCs w:val="20"/>
        </w:rPr>
        <w:t xml:space="preserve">. </w:t>
      </w:r>
      <w:r w:rsidR="007A3836" w:rsidRPr="007A3836">
        <w:rPr>
          <w:rFonts w:ascii="Arial" w:hAnsi="Arial" w:cs="Arial"/>
          <w:sz w:val="20"/>
          <w:szCs w:val="20"/>
        </w:rPr>
        <w:t xml:space="preserve">All bookings are subject to room availability and the best rate available after </w:t>
      </w:r>
      <w:r w:rsidR="00185E87" w:rsidRPr="002845E6">
        <w:rPr>
          <w:rFonts w:ascii="Arial" w:hAnsi="Arial" w:cs="Arial"/>
          <w:b/>
          <w:color w:val="0070C0"/>
          <w:sz w:val="20"/>
          <w:szCs w:val="20"/>
        </w:rPr>
        <w:t>T</w:t>
      </w:r>
      <w:r w:rsidR="00185E87">
        <w:rPr>
          <w:rFonts w:ascii="Arial" w:hAnsi="Arial" w:cs="Arial"/>
          <w:b/>
          <w:color w:val="0070C0"/>
          <w:sz w:val="20"/>
          <w:szCs w:val="20"/>
        </w:rPr>
        <w:t>ue</w:t>
      </w:r>
      <w:r w:rsidR="00185E87" w:rsidRPr="002845E6">
        <w:rPr>
          <w:rFonts w:ascii="Arial" w:hAnsi="Arial" w:cs="Arial"/>
          <w:b/>
          <w:color w:val="0070C0"/>
          <w:sz w:val="20"/>
          <w:szCs w:val="20"/>
        </w:rPr>
        <w:t xml:space="preserve">sday, </w:t>
      </w:r>
      <w:r w:rsidR="00185E87">
        <w:rPr>
          <w:rFonts w:ascii="Arial" w:hAnsi="Arial" w:cs="Arial"/>
          <w:b/>
          <w:color w:val="0070C0"/>
          <w:sz w:val="20"/>
          <w:szCs w:val="20"/>
        </w:rPr>
        <w:t>3 August 2021</w:t>
      </w:r>
      <w:r w:rsidR="00AB0A0A">
        <w:rPr>
          <w:rFonts w:ascii="Arial" w:hAnsi="Arial" w:cs="Arial"/>
          <w:b/>
          <w:color w:val="0070C0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single" w:sz="12" w:space="0" w:color="BFAC6A"/>
          <w:left w:val="none" w:sz="0" w:space="0" w:color="auto"/>
          <w:bottom w:val="single" w:sz="12" w:space="0" w:color="BFAC6A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9"/>
        <w:gridCol w:w="379"/>
        <w:gridCol w:w="747"/>
        <w:gridCol w:w="1126"/>
        <w:gridCol w:w="1126"/>
        <w:gridCol w:w="490"/>
        <w:gridCol w:w="636"/>
        <w:gridCol w:w="694"/>
        <w:gridCol w:w="3827"/>
        <w:gridCol w:w="369"/>
      </w:tblGrid>
      <w:tr w:rsidR="00A25DE5" w:rsidRPr="00340FAC" w14:paraId="52986F61" w14:textId="77777777" w:rsidTr="00522C1D">
        <w:tc>
          <w:tcPr>
            <w:tcW w:w="1289" w:type="dxa"/>
            <w:tcBorders>
              <w:top w:val="single" w:sz="12" w:space="0" w:color="BFAC6A"/>
              <w:bottom w:val="single" w:sz="2" w:space="0" w:color="BFAC6A"/>
            </w:tcBorders>
            <w:vAlign w:val="center"/>
          </w:tcPr>
          <w:p w14:paraId="2E91C2F6" w14:textId="77777777" w:rsidR="00A25DE5" w:rsidRPr="00340FAC" w:rsidRDefault="00A25DE5" w:rsidP="00D248B8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sz w:val="18"/>
                <w:szCs w:val="20"/>
              </w:rPr>
              <w:t>Salutation</w:t>
            </w:r>
            <w:r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</w:tc>
        <w:tc>
          <w:tcPr>
            <w:tcW w:w="1126" w:type="dxa"/>
            <w:gridSpan w:val="2"/>
            <w:tcBorders>
              <w:top w:val="single" w:sz="12" w:space="0" w:color="BFAC6A"/>
              <w:bottom w:val="single" w:sz="2" w:space="0" w:color="BFAC6A"/>
            </w:tcBorders>
            <w:vAlign w:val="center"/>
          </w:tcPr>
          <w:p w14:paraId="28F1358E" w14:textId="77777777" w:rsidR="00A25DE5" w:rsidRPr="00340FAC" w:rsidRDefault="00473341" w:rsidP="00F37747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1"/>
            <w:r w:rsidR="00F37747">
              <w:rPr>
                <w:rFonts w:ascii="Arial" w:hAnsi="Arial" w:cs="Arial"/>
                <w:sz w:val="18"/>
                <w:szCs w:val="20"/>
              </w:rPr>
              <w:instrText xml:space="preserve"> FORMCHECKBOX </w:instrText>
            </w:r>
            <w:r w:rsidR="00185E87">
              <w:rPr>
                <w:rFonts w:ascii="Arial" w:hAnsi="Arial" w:cs="Arial"/>
                <w:sz w:val="18"/>
                <w:szCs w:val="20"/>
              </w:rPr>
            </w:r>
            <w:r w:rsidR="00185E87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0"/>
            <w:r w:rsidR="00A25DE5" w:rsidRPr="00340FAC">
              <w:rPr>
                <w:rFonts w:ascii="Arial" w:hAnsi="Arial" w:cs="Arial"/>
                <w:sz w:val="18"/>
                <w:szCs w:val="20"/>
              </w:rPr>
              <w:t xml:space="preserve"> Dr</w:t>
            </w:r>
          </w:p>
        </w:tc>
        <w:tc>
          <w:tcPr>
            <w:tcW w:w="1126" w:type="dxa"/>
            <w:tcBorders>
              <w:top w:val="single" w:sz="12" w:space="0" w:color="BFAC6A"/>
              <w:bottom w:val="single" w:sz="2" w:space="0" w:color="BFAC6A"/>
            </w:tcBorders>
            <w:vAlign w:val="center"/>
          </w:tcPr>
          <w:p w14:paraId="48A0486D" w14:textId="77777777" w:rsidR="00A25DE5" w:rsidRPr="00340FAC" w:rsidRDefault="00473341" w:rsidP="00F37747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2"/>
            <w:r w:rsidR="00F37747">
              <w:rPr>
                <w:rFonts w:ascii="Arial" w:hAnsi="Arial" w:cs="Arial"/>
                <w:sz w:val="18"/>
                <w:szCs w:val="20"/>
              </w:rPr>
              <w:instrText xml:space="preserve"> FORMCHECKBOX </w:instrText>
            </w:r>
            <w:r w:rsidR="00185E87">
              <w:rPr>
                <w:rFonts w:ascii="Arial" w:hAnsi="Arial" w:cs="Arial"/>
                <w:sz w:val="18"/>
                <w:szCs w:val="20"/>
              </w:rPr>
            </w:r>
            <w:r w:rsidR="00185E87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1"/>
            <w:r w:rsidR="00A25DE5" w:rsidRPr="00340FAC">
              <w:rPr>
                <w:rFonts w:ascii="Arial" w:hAnsi="Arial" w:cs="Arial"/>
                <w:sz w:val="18"/>
                <w:szCs w:val="20"/>
              </w:rPr>
              <w:t xml:space="preserve"> Mr</w:t>
            </w:r>
          </w:p>
        </w:tc>
        <w:bookmarkStart w:id="2" w:name="Check3"/>
        <w:tc>
          <w:tcPr>
            <w:tcW w:w="1126" w:type="dxa"/>
            <w:tcBorders>
              <w:top w:val="single" w:sz="12" w:space="0" w:color="BFAC6A"/>
              <w:bottom w:val="single" w:sz="2" w:space="0" w:color="BFAC6A"/>
            </w:tcBorders>
            <w:vAlign w:val="center"/>
          </w:tcPr>
          <w:p w14:paraId="48074E25" w14:textId="77777777" w:rsidR="00A25DE5" w:rsidRPr="00340FAC" w:rsidRDefault="00473341" w:rsidP="00522C1D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7747">
              <w:rPr>
                <w:rFonts w:ascii="Arial" w:hAnsi="Arial" w:cs="Arial"/>
                <w:sz w:val="18"/>
                <w:szCs w:val="20"/>
              </w:rPr>
              <w:instrText xml:space="preserve"> FORMCHECKBOX </w:instrText>
            </w:r>
            <w:r w:rsidR="00185E87">
              <w:rPr>
                <w:rFonts w:ascii="Arial" w:hAnsi="Arial" w:cs="Arial"/>
                <w:sz w:val="18"/>
                <w:szCs w:val="20"/>
              </w:rPr>
            </w:r>
            <w:r w:rsidR="00185E87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2"/>
            <w:r w:rsidR="00A25DE5" w:rsidRPr="00340FAC">
              <w:rPr>
                <w:rFonts w:ascii="Arial" w:hAnsi="Arial" w:cs="Arial"/>
                <w:sz w:val="18"/>
                <w:szCs w:val="20"/>
              </w:rPr>
              <w:t xml:space="preserve"> Mrs</w:t>
            </w:r>
          </w:p>
        </w:tc>
        <w:tc>
          <w:tcPr>
            <w:tcW w:w="1126" w:type="dxa"/>
            <w:gridSpan w:val="2"/>
            <w:tcBorders>
              <w:top w:val="single" w:sz="12" w:space="0" w:color="BFAC6A"/>
              <w:bottom w:val="single" w:sz="2" w:space="0" w:color="BFAC6A"/>
            </w:tcBorders>
            <w:vAlign w:val="center"/>
          </w:tcPr>
          <w:p w14:paraId="5B4DC565" w14:textId="77777777" w:rsidR="00A25DE5" w:rsidRPr="00340FAC" w:rsidRDefault="00473341" w:rsidP="00522C1D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F37747">
              <w:rPr>
                <w:rFonts w:ascii="Arial" w:hAnsi="Arial" w:cs="Arial"/>
                <w:sz w:val="18"/>
                <w:szCs w:val="20"/>
              </w:rPr>
              <w:instrText xml:space="preserve"> FORMCHECKBOX </w:instrText>
            </w:r>
            <w:r w:rsidR="00185E87">
              <w:rPr>
                <w:rFonts w:ascii="Arial" w:hAnsi="Arial" w:cs="Arial"/>
                <w:sz w:val="18"/>
                <w:szCs w:val="20"/>
              </w:rPr>
            </w:r>
            <w:r w:rsidR="00185E87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3"/>
            <w:r w:rsidR="00A25DE5" w:rsidRPr="00340FAC">
              <w:rPr>
                <w:rFonts w:ascii="Arial" w:hAnsi="Arial" w:cs="Arial"/>
                <w:sz w:val="18"/>
                <w:szCs w:val="20"/>
              </w:rPr>
              <w:t xml:space="preserve"> Ms</w:t>
            </w:r>
          </w:p>
        </w:tc>
        <w:tc>
          <w:tcPr>
            <w:tcW w:w="4521" w:type="dxa"/>
            <w:gridSpan w:val="2"/>
            <w:tcBorders>
              <w:top w:val="single" w:sz="12" w:space="0" w:color="BFAC6A"/>
              <w:bottom w:val="single" w:sz="2" w:space="0" w:color="BFAC6A"/>
            </w:tcBorders>
            <w:vAlign w:val="center"/>
          </w:tcPr>
          <w:p w14:paraId="519A995E" w14:textId="77777777" w:rsidR="00A25DE5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="00F37747">
              <w:rPr>
                <w:rFonts w:ascii="Arial" w:hAnsi="Arial" w:cs="Arial"/>
                <w:sz w:val="18"/>
                <w:szCs w:val="20"/>
              </w:rPr>
              <w:instrText xml:space="preserve"> FORMCHECKBOX </w:instrText>
            </w:r>
            <w:r w:rsidR="00185E87">
              <w:rPr>
                <w:rFonts w:ascii="Arial" w:hAnsi="Arial" w:cs="Arial"/>
                <w:sz w:val="18"/>
                <w:szCs w:val="20"/>
              </w:rPr>
            </w:r>
            <w:r w:rsidR="00185E87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4"/>
            <w:r w:rsidR="00A25DE5" w:rsidRPr="00340FAC">
              <w:rPr>
                <w:rFonts w:ascii="Arial" w:hAnsi="Arial" w:cs="Arial"/>
                <w:sz w:val="18"/>
                <w:szCs w:val="20"/>
              </w:rPr>
              <w:t xml:space="preserve"> Others</w:t>
            </w:r>
            <w:r w:rsidR="00B744E6" w:rsidRPr="00B744E6">
              <w:rPr>
                <w:rFonts w:ascii="Arial" w:hAnsi="Arial" w:cs="Arial"/>
                <w:sz w:val="16"/>
                <w:szCs w:val="16"/>
              </w:rPr>
              <w:t>(</w:t>
            </w:r>
            <w:r w:rsidR="00A25DE5" w:rsidRPr="00B744E6">
              <w:rPr>
                <w:rFonts w:ascii="Arial" w:hAnsi="Arial" w:cs="Arial"/>
                <w:sz w:val="16"/>
                <w:szCs w:val="16"/>
              </w:rPr>
              <w:t>please specify</w:t>
            </w:r>
            <w:r w:rsidR="00B744E6" w:rsidRPr="00B744E6">
              <w:rPr>
                <w:rFonts w:ascii="Arial" w:hAnsi="Arial" w:cs="Arial"/>
                <w:sz w:val="16"/>
                <w:szCs w:val="16"/>
              </w:rPr>
              <w:t>)</w:t>
            </w:r>
            <w:r w:rsidR="00A25DE5">
              <w:rPr>
                <w:rFonts w:ascii="Arial" w:hAnsi="Arial" w:cs="Arial"/>
                <w:sz w:val="18"/>
                <w:szCs w:val="20"/>
              </w:rPr>
              <w:t>:</w:t>
            </w: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 w:rsidR="0095617E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5"/>
          </w:p>
        </w:tc>
        <w:tc>
          <w:tcPr>
            <w:tcW w:w="369" w:type="dxa"/>
            <w:vMerge w:val="restart"/>
            <w:shd w:val="clear" w:color="auto" w:fill="BFAC6A"/>
            <w:textDirection w:val="tbRl"/>
            <w:vAlign w:val="center"/>
          </w:tcPr>
          <w:p w14:paraId="32FA97A5" w14:textId="77777777" w:rsidR="00A25DE5" w:rsidRPr="00340FAC" w:rsidRDefault="00A25DE5" w:rsidP="00B11F09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PARTICULARS</w:t>
            </w:r>
          </w:p>
        </w:tc>
      </w:tr>
      <w:tr w:rsidR="005558EE" w:rsidRPr="00340FAC" w14:paraId="5D465B03" w14:textId="77777777" w:rsidTr="002855C9">
        <w:trPr>
          <w:trHeight w:val="243"/>
        </w:trPr>
        <w:tc>
          <w:tcPr>
            <w:tcW w:w="1668" w:type="dxa"/>
            <w:gridSpan w:val="2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3CF5BF4B" w14:textId="77777777" w:rsidR="005558EE" w:rsidRPr="00340FAC" w:rsidRDefault="005558EE" w:rsidP="00D248B8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sz w:val="18"/>
                <w:szCs w:val="20"/>
              </w:rPr>
              <w:t>Family Name</w:t>
            </w:r>
            <w:r w:rsidR="00A25DE5"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</w:tc>
        <w:tc>
          <w:tcPr>
            <w:tcW w:w="3489" w:type="dxa"/>
            <w:gridSpan w:val="4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3AB87F08" w14:textId="77777777" w:rsidR="005558EE" w:rsidRPr="001217FA" w:rsidRDefault="00473341" w:rsidP="00301A0F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6" w:name="Text2"/>
            <w:r w:rsidR="00F37747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01A0F">
              <w:rPr>
                <w:rFonts w:ascii="Arial" w:hAnsi="Arial" w:cs="Arial"/>
                <w:sz w:val="18"/>
                <w:szCs w:val="18"/>
              </w:rPr>
              <w:t> </w:t>
            </w:r>
            <w:r w:rsidR="00301A0F">
              <w:rPr>
                <w:rFonts w:ascii="Arial" w:hAnsi="Arial" w:cs="Arial"/>
                <w:sz w:val="18"/>
                <w:szCs w:val="18"/>
              </w:rPr>
              <w:t> </w:t>
            </w:r>
            <w:r w:rsidR="00301A0F">
              <w:rPr>
                <w:rFonts w:ascii="Arial" w:hAnsi="Arial" w:cs="Arial"/>
                <w:sz w:val="18"/>
                <w:szCs w:val="18"/>
              </w:rPr>
              <w:t> </w:t>
            </w:r>
            <w:r w:rsidR="00301A0F">
              <w:rPr>
                <w:rFonts w:ascii="Arial" w:hAnsi="Arial" w:cs="Arial"/>
                <w:sz w:val="18"/>
                <w:szCs w:val="18"/>
              </w:rPr>
              <w:t> </w:t>
            </w:r>
            <w:r w:rsidR="00301A0F"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1330" w:type="dxa"/>
            <w:gridSpan w:val="2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52EE2721" w14:textId="77777777" w:rsidR="005558EE" w:rsidRPr="00340FAC" w:rsidRDefault="005558EE" w:rsidP="00D248B8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sz w:val="18"/>
                <w:szCs w:val="20"/>
              </w:rPr>
              <w:t>Given Name</w:t>
            </w:r>
            <w:r w:rsidR="00A25DE5"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</w:tc>
        <w:tc>
          <w:tcPr>
            <w:tcW w:w="3827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155FF2EF" w14:textId="77777777" w:rsidR="005558EE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 w:rsidR="0095617E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7"/>
          </w:p>
        </w:tc>
        <w:tc>
          <w:tcPr>
            <w:tcW w:w="369" w:type="dxa"/>
            <w:vMerge/>
            <w:shd w:val="clear" w:color="auto" w:fill="BFAC6A"/>
          </w:tcPr>
          <w:p w14:paraId="1CF77B6A" w14:textId="77777777" w:rsidR="005558EE" w:rsidRPr="00340FAC" w:rsidRDefault="005558EE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5558EE" w:rsidRPr="00340FAC" w14:paraId="520FEC5C" w14:textId="77777777" w:rsidTr="002855C9">
        <w:trPr>
          <w:trHeight w:val="242"/>
        </w:trPr>
        <w:tc>
          <w:tcPr>
            <w:tcW w:w="1668" w:type="dxa"/>
            <w:gridSpan w:val="2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6F1E6332" w14:textId="77777777" w:rsidR="005558EE" w:rsidRPr="00340FAC" w:rsidRDefault="005558EE" w:rsidP="00D248B8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sz w:val="18"/>
                <w:szCs w:val="20"/>
              </w:rPr>
              <w:t>Designation</w:t>
            </w:r>
            <w:r w:rsidR="00A25DE5"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</w:tc>
        <w:bookmarkStart w:id="8" w:name="Text1"/>
        <w:tc>
          <w:tcPr>
            <w:tcW w:w="3489" w:type="dxa"/>
            <w:gridSpan w:val="4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7BD05E96" w14:textId="77777777" w:rsidR="005558EE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1217F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1217FA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1217FA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1217FA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1217FA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1217FA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8"/>
          </w:p>
        </w:tc>
        <w:tc>
          <w:tcPr>
            <w:tcW w:w="1330" w:type="dxa"/>
            <w:gridSpan w:val="2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03C99037" w14:textId="77777777" w:rsidR="005558EE" w:rsidRPr="00340FAC" w:rsidRDefault="005558EE" w:rsidP="002855C9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sz w:val="18"/>
                <w:szCs w:val="20"/>
              </w:rPr>
              <w:t>Company</w:t>
            </w:r>
            <w:r w:rsidR="00A25DE5"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</w:tc>
        <w:tc>
          <w:tcPr>
            <w:tcW w:w="3827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66AE3ADC" w14:textId="77777777" w:rsidR="005558EE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 w:rsidR="0095617E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9"/>
          </w:p>
        </w:tc>
        <w:tc>
          <w:tcPr>
            <w:tcW w:w="369" w:type="dxa"/>
            <w:vMerge/>
            <w:shd w:val="clear" w:color="auto" w:fill="BFAC6A"/>
          </w:tcPr>
          <w:p w14:paraId="4515028E" w14:textId="77777777" w:rsidR="005558EE" w:rsidRPr="00340FAC" w:rsidRDefault="005558EE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4B6166" w:rsidRPr="00340FAC" w14:paraId="36AD6F14" w14:textId="77777777" w:rsidTr="00522C1D">
        <w:trPr>
          <w:trHeight w:val="242"/>
        </w:trPr>
        <w:tc>
          <w:tcPr>
            <w:tcW w:w="1668" w:type="dxa"/>
            <w:gridSpan w:val="2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47EB590B" w14:textId="77777777" w:rsidR="004B6166" w:rsidRPr="00340FAC" w:rsidRDefault="004B6166" w:rsidP="00D248B8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sz w:val="18"/>
                <w:szCs w:val="20"/>
              </w:rPr>
              <w:t>Address</w:t>
            </w:r>
            <w:r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</w:tc>
        <w:tc>
          <w:tcPr>
            <w:tcW w:w="8646" w:type="dxa"/>
            <w:gridSpan w:val="7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2AC3C9BF" w14:textId="77777777" w:rsidR="004B6166" w:rsidRPr="00340FAC" w:rsidRDefault="00473341" w:rsidP="008B2FEE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0" w:name="Text3"/>
            <w:r w:rsidR="004B6166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8B2FEE">
              <w:rPr>
                <w:rFonts w:ascii="Arial" w:hAnsi="Arial" w:cs="Arial"/>
                <w:sz w:val="18"/>
                <w:szCs w:val="20"/>
              </w:rPr>
              <w:t> </w:t>
            </w:r>
            <w:r w:rsidR="008B2FEE">
              <w:rPr>
                <w:rFonts w:ascii="Arial" w:hAnsi="Arial" w:cs="Arial"/>
                <w:sz w:val="18"/>
                <w:szCs w:val="20"/>
              </w:rPr>
              <w:t> </w:t>
            </w:r>
            <w:r w:rsidR="008B2FEE">
              <w:rPr>
                <w:rFonts w:ascii="Arial" w:hAnsi="Arial" w:cs="Arial"/>
                <w:sz w:val="18"/>
                <w:szCs w:val="20"/>
              </w:rPr>
              <w:t> </w:t>
            </w:r>
            <w:r w:rsidR="008B2FEE">
              <w:rPr>
                <w:rFonts w:ascii="Arial" w:hAnsi="Arial" w:cs="Arial"/>
                <w:sz w:val="18"/>
                <w:szCs w:val="20"/>
              </w:rPr>
              <w:t> </w:t>
            </w:r>
            <w:r w:rsidR="008B2FEE">
              <w:rPr>
                <w:rFonts w:ascii="Arial" w:hAnsi="Arial" w:cs="Arial"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10"/>
          </w:p>
        </w:tc>
        <w:tc>
          <w:tcPr>
            <w:tcW w:w="369" w:type="dxa"/>
            <w:vMerge/>
            <w:shd w:val="clear" w:color="auto" w:fill="BFAC6A"/>
          </w:tcPr>
          <w:p w14:paraId="341F7A8E" w14:textId="77777777" w:rsidR="004B6166" w:rsidRPr="00340FAC" w:rsidRDefault="004B6166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4B6166" w:rsidRPr="00340FAC" w14:paraId="690F9A48" w14:textId="77777777" w:rsidTr="00522C1D">
        <w:trPr>
          <w:trHeight w:val="242"/>
        </w:trPr>
        <w:tc>
          <w:tcPr>
            <w:tcW w:w="1668" w:type="dxa"/>
            <w:gridSpan w:val="2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368B35C5" w14:textId="77777777" w:rsidR="004B6166" w:rsidRPr="00340FAC" w:rsidRDefault="004B6166" w:rsidP="00D248B8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8646" w:type="dxa"/>
            <w:gridSpan w:val="7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159AA8CD" w14:textId="77777777" w:rsidR="004B6166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1" w:name="Text4"/>
            <w:r w:rsidR="004B6166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4B6166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4B6166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4B6166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4B6166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4B6166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11"/>
          </w:p>
        </w:tc>
        <w:tc>
          <w:tcPr>
            <w:tcW w:w="369" w:type="dxa"/>
            <w:vMerge/>
            <w:shd w:val="clear" w:color="auto" w:fill="BFAC6A"/>
          </w:tcPr>
          <w:p w14:paraId="694A78F7" w14:textId="77777777" w:rsidR="004B6166" w:rsidRPr="00340FAC" w:rsidRDefault="004B6166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5558EE" w:rsidRPr="00340FAC" w14:paraId="006DEF31" w14:textId="77777777" w:rsidTr="002855C9">
        <w:trPr>
          <w:trHeight w:val="242"/>
        </w:trPr>
        <w:tc>
          <w:tcPr>
            <w:tcW w:w="1668" w:type="dxa"/>
            <w:gridSpan w:val="2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169EB458" w14:textId="77777777" w:rsidR="005558EE" w:rsidRPr="00340FAC" w:rsidRDefault="005558EE" w:rsidP="00D248B8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sz w:val="18"/>
                <w:szCs w:val="20"/>
              </w:rPr>
              <w:t>City / State</w:t>
            </w:r>
            <w:r w:rsidR="00A25DE5"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</w:tc>
        <w:tc>
          <w:tcPr>
            <w:tcW w:w="3489" w:type="dxa"/>
            <w:gridSpan w:val="4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617954EE" w14:textId="77777777" w:rsidR="005558EE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2" w:name="Text11"/>
            <w:r w:rsidR="0095617E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12"/>
          </w:p>
        </w:tc>
        <w:tc>
          <w:tcPr>
            <w:tcW w:w="1330" w:type="dxa"/>
            <w:gridSpan w:val="2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06BC1AD0" w14:textId="77777777" w:rsidR="005558EE" w:rsidRPr="00340FAC" w:rsidRDefault="005558EE" w:rsidP="00D248B8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sz w:val="18"/>
                <w:szCs w:val="20"/>
              </w:rPr>
              <w:t>Country</w:t>
            </w:r>
            <w:r w:rsidR="00A25DE5"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</w:tc>
        <w:tc>
          <w:tcPr>
            <w:tcW w:w="3827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795D43B3" w14:textId="77777777" w:rsidR="005558EE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3" w:name="Text12"/>
            <w:r w:rsidR="0095617E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13"/>
          </w:p>
        </w:tc>
        <w:tc>
          <w:tcPr>
            <w:tcW w:w="369" w:type="dxa"/>
            <w:vMerge/>
            <w:shd w:val="clear" w:color="auto" w:fill="BFAC6A"/>
          </w:tcPr>
          <w:p w14:paraId="09FB1554" w14:textId="77777777" w:rsidR="005558EE" w:rsidRPr="00340FAC" w:rsidRDefault="005558EE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5558EE" w:rsidRPr="00340FAC" w14:paraId="731C45E0" w14:textId="77777777" w:rsidTr="002855C9">
        <w:trPr>
          <w:trHeight w:val="242"/>
        </w:trPr>
        <w:tc>
          <w:tcPr>
            <w:tcW w:w="1668" w:type="dxa"/>
            <w:gridSpan w:val="2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147DDCB5" w14:textId="77777777" w:rsidR="005558EE" w:rsidRPr="00340FAC" w:rsidRDefault="005558EE" w:rsidP="00D248B8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sz w:val="18"/>
                <w:szCs w:val="20"/>
              </w:rPr>
              <w:t>Telephone</w:t>
            </w:r>
            <w:r w:rsidR="00A25DE5"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</w:tc>
        <w:tc>
          <w:tcPr>
            <w:tcW w:w="3489" w:type="dxa"/>
            <w:gridSpan w:val="4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3B88BE2F" w14:textId="77777777" w:rsidR="005558EE" w:rsidRPr="00340FAC" w:rsidRDefault="005558EE" w:rsidP="004B6166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 w:rsidRPr="00340FAC">
              <w:rPr>
                <w:rFonts w:ascii="Arial" w:hAnsi="Arial" w:cs="Arial"/>
                <w:sz w:val="18"/>
                <w:szCs w:val="20"/>
              </w:rPr>
              <w:t>(</w:t>
            </w:r>
            <w:bookmarkStart w:id="14" w:name="Text5"/>
            <w:r w:rsidR="00473341"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4B6166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 w:rsidR="00473341">
              <w:rPr>
                <w:rFonts w:ascii="Arial" w:hAnsi="Arial" w:cs="Arial"/>
                <w:sz w:val="18"/>
                <w:szCs w:val="20"/>
              </w:rPr>
            </w:r>
            <w:r w:rsidR="00473341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4B6166">
              <w:rPr>
                <w:rFonts w:ascii="Cambria Math" w:hAnsi="Cambria Math" w:cs="Cambria Math"/>
                <w:noProof/>
                <w:sz w:val="18"/>
                <w:szCs w:val="20"/>
              </w:rPr>
              <w:t> </w:t>
            </w:r>
            <w:r w:rsidR="004B6166">
              <w:rPr>
                <w:rFonts w:ascii="Cambria Math" w:hAnsi="Cambria Math" w:cs="Cambria Math"/>
                <w:noProof/>
                <w:sz w:val="18"/>
                <w:szCs w:val="20"/>
              </w:rPr>
              <w:t> </w:t>
            </w:r>
            <w:r w:rsidR="004B6166">
              <w:rPr>
                <w:rFonts w:ascii="Cambria Math" w:hAnsi="Cambria Math" w:cs="Cambria Math"/>
                <w:noProof/>
                <w:sz w:val="18"/>
                <w:szCs w:val="20"/>
              </w:rPr>
              <w:t> </w:t>
            </w:r>
            <w:r w:rsidR="00473341"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14"/>
            <w:r w:rsidRPr="00340FAC">
              <w:rPr>
                <w:rFonts w:ascii="Arial" w:hAnsi="Arial" w:cs="Arial"/>
                <w:sz w:val="18"/>
                <w:szCs w:val="20"/>
              </w:rPr>
              <w:t>)</w:t>
            </w:r>
            <w:r w:rsidR="00473341"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5" w:name="Text6"/>
            <w:r w:rsidR="004B6166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 w:rsidR="00473341">
              <w:rPr>
                <w:rFonts w:ascii="Arial" w:hAnsi="Arial" w:cs="Arial"/>
                <w:sz w:val="18"/>
                <w:szCs w:val="20"/>
              </w:rPr>
            </w:r>
            <w:r w:rsidR="00473341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4B6166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4B6166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4B6166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4B6166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4B6166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473341"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15"/>
          </w:p>
        </w:tc>
        <w:tc>
          <w:tcPr>
            <w:tcW w:w="1330" w:type="dxa"/>
            <w:gridSpan w:val="2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07F4D96C" w14:textId="77777777" w:rsidR="005558EE" w:rsidRPr="00340FAC" w:rsidRDefault="005558EE" w:rsidP="00D248B8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sz w:val="18"/>
                <w:szCs w:val="20"/>
              </w:rPr>
              <w:t>Fax</w:t>
            </w:r>
            <w:r w:rsidR="00A25DE5"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</w:tc>
        <w:tc>
          <w:tcPr>
            <w:tcW w:w="3827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5745B2D7" w14:textId="77777777" w:rsidR="005558EE" w:rsidRPr="00340FAC" w:rsidRDefault="0095617E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 w:rsidRPr="00340FAC">
              <w:rPr>
                <w:rFonts w:ascii="Arial" w:hAnsi="Arial" w:cs="Arial"/>
                <w:sz w:val="18"/>
                <w:szCs w:val="20"/>
              </w:rPr>
              <w:t>(</w:t>
            </w:r>
            <w:r w:rsidR="00473341"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 w:rsidR="00473341">
              <w:rPr>
                <w:rFonts w:ascii="Arial" w:hAnsi="Arial" w:cs="Arial"/>
                <w:sz w:val="18"/>
                <w:szCs w:val="20"/>
              </w:rPr>
            </w:r>
            <w:r w:rsidR="00473341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Cambria Math" w:hAnsi="Cambria Math" w:cs="Cambria Math"/>
                <w:noProof/>
                <w:sz w:val="18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  <w:szCs w:val="20"/>
              </w:rPr>
              <w:t> </w:t>
            </w:r>
            <w:r w:rsidR="00473341">
              <w:rPr>
                <w:rFonts w:ascii="Arial" w:hAnsi="Arial" w:cs="Arial"/>
                <w:sz w:val="18"/>
                <w:szCs w:val="20"/>
              </w:rPr>
              <w:fldChar w:fldCharType="end"/>
            </w:r>
            <w:r w:rsidRPr="00340FAC">
              <w:rPr>
                <w:rFonts w:ascii="Arial" w:hAnsi="Arial" w:cs="Arial"/>
                <w:sz w:val="18"/>
                <w:szCs w:val="20"/>
              </w:rPr>
              <w:t>)</w:t>
            </w:r>
            <w:r w:rsidR="00473341"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 w:rsidR="00473341">
              <w:rPr>
                <w:rFonts w:ascii="Arial" w:hAnsi="Arial" w:cs="Arial"/>
                <w:sz w:val="18"/>
                <w:szCs w:val="20"/>
              </w:rPr>
            </w:r>
            <w:r w:rsidR="00473341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473341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369" w:type="dxa"/>
            <w:vMerge/>
            <w:shd w:val="clear" w:color="auto" w:fill="BFAC6A"/>
          </w:tcPr>
          <w:p w14:paraId="27EABB32" w14:textId="77777777" w:rsidR="005558EE" w:rsidRPr="00340FAC" w:rsidRDefault="005558EE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95617E" w:rsidRPr="00340FAC" w14:paraId="7E7578DE" w14:textId="77777777" w:rsidTr="00522C1D">
        <w:trPr>
          <w:trHeight w:val="242"/>
        </w:trPr>
        <w:tc>
          <w:tcPr>
            <w:tcW w:w="1668" w:type="dxa"/>
            <w:gridSpan w:val="2"/>
            <w:tcBorders>
              <w:top w:val="single" w:sz="2" w:space="0" w:color="BFAC6A"/>
              <w:bottom w:val="single" w:sz="12" w:space="0" w:color="BFAC6A"/>
            </w:tcBorders>
            <w:vAlign w:val="center"/>
          </w:tcPr>
          <w:p w14:paraId="1EB1A4FA" w14:textId="77777777" w:rsidR="0095617E" w:rsidRPr="00340FAC" w:rsidRDefault="0095617E" w:rsidP="00D248B8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sz w:val="18"/>
                <w:szCs w:val="20"/>
              </w:rPr>
              <w:t>Email</w:t>
            </w:r>
            <w:r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</w:tc>
        <w:tc>
          <w:tcPr>
            <w:tcW w:w="8646" w:type="dxa"/>
            <w:gridSpan w:val="7"/>
            <w:tcBorders>
              <w:top w:val="single" w:sz="2" w:space="0" w:color="BFAC6A"/>
              <w:bottom w:val="single" w:sz="12" w:space="0" w:color="BFAC6A"/>
            </w:tcBorders>
            <w:vAlign w:val="center"/>
          </w:tcPr>
          <w:p w14:paraId="2012D560" w14:textId="77777777" w:rsidR="0095617E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6" w:name="Text7"/>
            <w:r w:rsidR="0095617E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5617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16"/>
          </w:p>
        </w:tc>
        <w:tc>
          <w:tcPr>
            <w:tcW w:w="369" w:type="dxa"/>
            <w:vMerge/>
            <w:shd w:val="clear" w:color="auto" w:fill="BFAC6A"/>
          </w:tcPr>
          <w:p w14:paraId="0D909374" w14:textId="77777777" w:rsidR="0095617E" w:rsidRPr="00340FAC" w:rsidRDefault="0095617E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7BAAD189" w14:textId="77777777" w:rsidR="00D248B8" w:rsidRPr="00340FAC" w:rsidRDefault="00D248B8" w:rsidP="00D248B8">
      <w:pPr>
        <w:rPr>
          <w:rFonts w:ascii="Arial" w:hAnsi="Arial" w:cs="Arial"/>
          <w:sz w:val="18"/>
          <w:szCs w:val="20"/>
        </w:rPr>
      </w:pPr>
    </w:p>
    <w:tbl>
      <w:tblPr>
        <w:tblStyle w:val="TableGrid"/>
        <w:tblW w:w="0" w:type="auto"/>
        <w:tblBorders>
          <w:top w:val="single" w:sz="12" w:space="0" w:color="BFAC6A"/>
          <w:left w:val="none" w:sz="0" w:space="0" w:color="auto"/>
          <w:bottom w:val="single" w:sz="12" w:space="0" w:color="BFAC6A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781"/>
        <w:gridCol w:w="2181"/>
        <w:gridCol w:w="2976"/>
        <w:gridCol w:w="369"/>
      </w:tblGrid>
      <w:tr w:rsidR="00D248B8" w:rsidRPr="00340FAC" w14:paraId="75993994" w14:textId="77777777" w:rsidTr="002D5E30">
        <w:tc>
          <w:tcPr>
            <w:tcW w:w="2376" w:type="dxa"/>
            <w:tcBorders>
              <w:top w:val="single" w:sz="12" w:space="0" w:color="BFAC6A"/>
              <w:bottom w:val="single" w:sz="2" w:space="0" w:color="BFAC6A"/>
            </w:tcBorders>
            <w:vAlign w:val="center"/>
          </w:tcPr>
          <w:p w14:paraId="63355C65" w14:textId="77777777" w:rsidR="00D248B8" w:rsidRPr="00340FAC" w:rsidRDefault="00D248B8" w:rsidP="00D248B8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sz w:val="18"/>
                <w:szCs w:val="20"/>
              </w:rPr>
              <w:t>Passport No.</w:t>
            </w:r>
            <w:r w:rsidR="00A25DE5"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</w:tc>
        <w:tc>
          <w:tcPr>
            <w:tcW w:w="2781" w:type="dxa"/>
            <w:tcBorders>
              <w:top w:val="single" w:sz="12" w:space="0" w:color="BFAC6A"/>
              <w:bottom w:val="single" w:sz="2" w:space="0" w:color="BFAC6A"/>
            </w:tcBorders>
            <w:vAlign w:val="center"/>
          </w:tcPr>
          <w:p w14:paraId="112670A0" w14:textId="77777777" w:rsidR="00D248B8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7" w:name="Text13"/>
            <w:r w:rsidR="00982D07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17"/>
          </w:p>
        </w:tc>
        <w:tc>
          <w:tcPr>
            <w:tcW w:w="2181" w:type="dxa"/>
            <w:tcBorders>
              <w:top w:val="single" w:sz="12" w:space="0" w:color="BFAC6A"/>
              <w:bottom w:val="single" w:sz="2" w:space="0" w:color="BFAC6A"/>
            </w:tcBorders>
            <w:vAlign w:val="center"/>
          </w:tcPr>
          <w:p w14:paraId="0ABB6D1D" w14:textId="77777777" w:rsidR="00D248B8" w:rsidRPr="00340FAC" w:rsidRDefault="00B744E6" w:rsidP="00D248B8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Passport Expiry</w:t>
            </w:r>
            <w:r w:rsidR="00A25DE5"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</w:tc>
        <w:tc>
          <w:tcPr>
            <w:tcW w:w="2976" w:type="dxa"/>
            <w:tcBorders>
              <w:top w:val="single" w:sz="12" w:space="0" w:color="BFAC6A"/>
              <w:bottom w:val="single" w:sz="2" w:space="0" w:color="BFAC6A"/>
            </w:tcBorders>
            <w:vAlign w:val="center"/>
          </w:tcPr>
          <w:p w14:paraId="5355B3D9" w14:textId="77777777" w:rsidR="00D248B8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8" w:name="Text20"/>
            <w:r w:rsidR="00982D07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18"/>
          </w:p>
        </w:tc>
        <w:tc>
          <w:tcPr>
            <w:tcW w:w="369" w:type="dxa"/>
            <w:vMerge w:val="restart"/>
            <w:shd w:val="clear" w:color="auto" w:fill="BFAC6A"/>
            <w:textDirection w:val="tbRl"/>
            <w:vAlign w:val="center"/>
          </w:tcPr>
          <w:p w14:paraId="19E15C28" w14:textId="77777777" w:rsidR="00D248B8" w:rsidRPr="00340FAC" w:rsidRDefault="00D248B8" w:rsidP="00D248B8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TRAVEL DETAILS</w:t>
            </w:r>
          </w:p>
        </w:tc>
      </w:tr>
      <w:tr w:rsidR="00D248B8" w:rsidRPr="00340FAC" w14:paraId="3A487E05" w14:textId="77777777" w:rsidTr="002D5E30">
        <w:trPr>
          <w:trHeight w:val="243"/>
        </w:trPr>
        <w:tc>
          <w:tcPr>
            <w:tcW w:w="2376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1242D4CF" w14:textId="77777777" w:rsidR="00D248B8" w:rsidRPr="00340FAC" w:rsidRDefault="00D248B8" w:rsidP="00D248B8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sz w:val="18"/>
                <w:szCs w:val="20"/>
              </w:rPr>
              <w:t>Date of Birth</w:t>
            </w:r>
            <w:r w:rsidR="00A25DE5"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</w:tc>
        <w:tc>
          <w:tcPr>
            <w:tcW w:w="2781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28EACE5C" w14:textId="77777777" w:rsidR="00D248B8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9" w:name="Text14"/>
            <w:r w:rsidR="00982D07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19"/>
          </w:p>
        </w:tc>
        <w:tc>
          <w:tcPr>
            <w:tcW w:w="2181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52FB6BFF" w14:textId="77777777" w:rsidR="00D248B8" w:rsidRPr="00340FAC" w:rsidRDefault="00D248B8" w:rsidP="00D248B8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sz w:val="18"/>
                <w:szCs w:val="20"/>
              </w:rPr>
              <w:t>Nationality</w:t>
            </w:r>
            <w:r w:rsidR="00A25DE5"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</w:tc>
        <w:tc>
          <w:tcPr>
            <w:tcW w:w="2976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126B07E8" w14:textId="77777777" w:rsidR="00D248B8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0" w:name="Text21"/>
            <w:r w:rsidR="00982D07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20"/>
          </w:p>
        </w:tc>
        <w:tc>
          <w:tcPr>
            <w:tcW w:w="369" w:type="dxa"/>
            <w:vMerge/>
            <w:shd w:val="clear" w:color="auto" w:fill="BFAC6A"/>
          </w:tcPr>
          <w:p w14:paraId="2F1B02D5" w14:textId="77777777" w:rsidR="00D248B8" w:rsidRPr="00340FAC" w:rsidRDefault="00D248B8" w:rsidP="00522C1D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982D07" w:rsidRPr="00340FAC" w14:paraId="39A63D83" w14:textId="77777777" w:rsidTr="00522C1D">
        <w:trPr>
          <w:trHeight w:val="242"/>
        </w:trPr>
        <w:tc>
          <w:tcPr>
            <w:tcW w:w="2376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0A175B17" w14:textId="77777777" w:rsidR="00982D07" w:rsidRPr="00340FAC" w:rsidRDefault="00982D07" w:rsidP="00D248B8">
            <w:pPr>
              <w:spacing w:before="40" w:after="40"/>
              <w:rPr>
                <w:rFonts w:ascii="Arial" w:hAnsi="Arial" w:cs="Arial"/>
                <w:b/>
                <w:color w:val="808080" w:themeColor="background1" w:themeShade="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18"/>
                <w:szCs w:val="20"/>
              </w:rPr>
              <w:t>Additional Guest Name:</w:t>
            </w:r>
          </w:p>
        </w:tc>
        <w:tc>
          <w:tcPr>
            <w:tcW w:w="7938" w:type="dxa"/>
            <w:gridSpan w:val="3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3D0E2998" w14:textId="77777777" w:rsidR="00982D07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1" w:name="Text15"/>
            <w:r w:rsidR="00982D07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21"/>
          </w:p>
        </w:tc>
        <w:tc>
          <w:tcPr>
            <w:tcW w:w="369" w:type="dxa"/>
            <w:vMerge/>
            <w:shd w:val="clear" w:color="auto" w:fill="BFAC6A"/>
          </w:tcPr>
          <w:p w14:paraId="635E7473" w14:textId="77777777" w:rsidR="00982D07" w:rsidRPr="00340FAC" w:rsidRDefault="00982D07" w:rsidP="00522C1D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D248B8" w:rsidRPr="00340FAC" w14:paraId="332C10B5" w14:textId="77777777" w:rsidTr="002D5E30">
        <w:trPr>
          <w:trHeight w:val="242"/>
        </w:trPr>
        <w:tc>
          <w:tcPr>
            <w:tcW w:w="2376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3992AD59" w14:textId="77777777" w:rsidR="00D248B8" w:rsidRPr="00340FAC" w:rsidRDefault="00FF566A" w:rsidP="00D248B8">
            <w:pPr>
              <w:spacing w:before="40" w:after="40"/>
              <w:rPr>
                <w:rFonts w:ascii="Arial" w:hAnsi="Arial" w:cs="Arial"/>
                <w:b/>
                <w:color w:val="808080" w:themeColor="background1" w:themeShade="80"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color w:val="808080" w:themeColor="background1" w:themeShade="80"/>
                <w:sz w:val="18"/>
                <w:szCs w:val="20"/>
              </w:rPr>
              <w:t>Passport No.</w:t>
            </w:r>
            <w:r w:rsidR="00A25DE5">
              <w:rPr>
                <w:rFonts w:ascii="Arial" w:hAnsi="Arial" w:cs="Arial"/>
                <w:b/>
                <w:color w:val="808080" w:themeColor="background1" w:themeShade="80"/>
                <w:sz w:val="18"/>
                <w:szCs w:val="20"/>
              </w:rPr>
              <w:t>:</w:t>
            </w:r>
          </w:p>
        </w:tc>
        <w:tc>
          <w:tcPr>
            <w:tcW w:w="2781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4B10F23E" w14:textId="77777777" w:rsidR="00D248B8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2" w:name="Text16"/>
            <w:r w:rsidR="00982D07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22"/>
          </w:p>
        </w:tc>
        <w:tc>
          <w:tcPr>
            <w:tcW w:w="2181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642A163A" w14:textId="77777777" w:rsidR="00D248B8" w:rsidRPr="00340FAC" w:rsidRDefault="0075400E" w:rsidP="00D248B8">
            <w:pPr>
              <w:spacing w:before="40" w:after="40"/>
              <w:rPr>
                <w:rFonts w:ascii="Arial" w:hAnsi="Arial" w:cs="Arial"/>
                <w:b/>
                <w:color w:val="808080" w:themeColor="background1" w:themeShade="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18"/>
                <w:szCs w:val="20"/>
              </w:rPr>
              <w:t>Passport Expiry</w:t>
            </w:r>
            <w:r w:rsidR="00A25DE5">
              <w:rPr>
                <w:rFonts w:ascii="Arial" w:hAnsi="Arial" w:cs="Arial"/>
                <w:b/>
                <w:color w:val="808080" w:themeColor="background1" w:themeShade="80"/>
                <w:sz w:val="18"/>
                <w:szCs w:val="20"/>
              </w:rPr>
              <w:t>:</w:t>
            </w:r>
          </w:p>
        </w:tc>
        <w:tc>
          <w:tcPr>
            <w:tcW w:w="2976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3DA3A9E1" w14:textId="77777777" w:rsidR="00D248B8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3" w:name="Text22"/>
            <w:r w:rsidR="00982D07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23"/>
          </w:p>
        </w:tc>
        <w:tc>
          <w:tcPr>
            <w:tcW w:w="369" w:type="dxa"/>
            <w:vMerge/>
            <w:shd w:val="clear" w:color="auto" w:fill="BFAC6A"/>
          </w:tcPr>
          <w:p w14:paraId="4AB8EB6A" w14:textId="77777777" w:rsidR="00D248B8" w:rsidRPr="00340FAC" w:rsidRDefault="00D248B8" w:rsidP="00522C1D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D248B8" w:rsidRPr="00340FAC" w14:paraId="5D146E01" w14:textId="77777777" w:rsidTr="002D5E30">
        <w:trPr>
          <w:trHeight w:val="242"/>
        </w:trPr>
        <w:tc>
          <w:tcPr>
            <w:tcW w:w="2376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3C89C95E" w14:textId="77777777" w:rsidR="00D248B8" w:rsidRPr="00340FAC" w:rsidRDefault="00FF566A" w:rsidP="00D248B8">
            <w:pPr>
              <w:spacing w:before="40" w:after="40"/>
              <w:rPr>
                <w:rFonts w:ascii="Arial" w:hAnsi="Arial" w:cs="Arial"/>
                <w:b/>
                <w:color w:val="808080" w:themeColor="background1" w:themeShade="80"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color w:val="808080" w:themeColor="background1" w:themeShade="80"/>
                <w:sz w:val="18"/>
                <w:szCs w:val="20"/>
              </w:rPr>
              <w:t>Date of Birth</w:t>
            </w:r>
            <w:r w:rsidR="00A25DE5">
              <w:rPr>
                <w:rFonts w:ascii="Arial" w:hAnsi="Arial" w:cs="Arial"/>
                <w:b/>
                <w:color w:val="808080" w:themeColor="background1" w:themeShade="80"/>
                <w:sz w:val="18"/>
                <w:szCs w:val="20"/>
              </w:rPr>
              <w:t>:</w:t>
            </w:r>
          </w:p>
        </w:tc>
        <w:tc>
          <w:tcPr>
            <w:tcW w:w="2781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0CFEFE48" w14:textId="77777777" w:rsidR="00D248B8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4" w:name="Text17"/>
            <w:r w:rsidR="00982D07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24"/>
          </w:p>
        </w:tc>
        <w:tc>
          <w:tcPr>
            <w:tcW w:w="2181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2D6DCF8C" w14:textId="77777777" w:rsidR="00D248B8" w:rsidRPr="00340FAC" w:rsidRDefault="00FF566A" w:rsidP="00D248B8">
            <w:pPr>
              <w:spacing w:before="40" w:after="40"/>
              <w:rPr>
                <w:rFonts w:ascii="Arial" w:hAnsi="Arial" w:cs="Arial"/>
                <w:b/>
                <w:color w:val="808080" w:themeColor="background1" w:themeShade="80"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color w:val="808080" w:themeColor="background1" w:themeShade="80"/>
                <w:sz w:val="18"/>
                <w:szCs w:val="20"/>
              </w:rPr>
              <w:t>Nationality</w:t>
            </w:r>
            <w:r w:rsidR="00A25DE5">
              <w:rPr>
                <w:rFonts w:ascii="Arial" w:hAnsi="Arial" w:cs="Arial"/>
                <w:b/>
                <w:color w:val="808080" w:themeColor="background1" w:themeShade="80"/>
                <w:sz w:val="18"/>
                <w:szCs w:val="20"/>
              </w:rPr>
              <w:t>:</w:t>
            </w:r>
          </w:p>
        </w:tc>
        <w:tc>
          <w:tcPr>
            <w:tcW w:w="2976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68BFFAF5" w14:textId="77777777" w:rsidR="00D248B8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5" w:name="Text23"/>
            <w:r w:rsidR="00982D07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25"/>
          </w:p>
        </w:tc>
        <w:tc>
          <w:tcPr>
            <w:tcW w:w="369" w:type="dxa"/>
            <w:vMerge/>
            <w:shd w:val="clear" w:color="auto" w:fill="BFAC6A"/>
          </w:tcPr>
          <w:p w14:paraId="280B85B0" w14:textId="77777777" w:rsidR="00D248B8" w:rsidRPr="00340FAC" w:rsidRDefault="00D248B8" w:rsidP="00522C1D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D248B8" w:rsidRPr="00340FAC" w14:paraId="05255A93" w14:textId="77777777" w:rsidTr="002D5E30">
        <w:trPr>
          <w:trHeight w:val="242"/>
        </w:trPr>
        <w:tc>
          <w:tcPr>
            <w:tcW w:w="2376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73CCF7A0" w14:textId="77777777" w:rsidR="00D248B8" w:rsidRPr="00340FAC" w:rsidRDefault="00FF566A" w:rsidP="00D248B8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sz w:val="18"/>
                <w:szCs w:val="20"/>
              </w:rPr>
              <w:t>Arrival</w:t>
            </w:r>
            <w:r w:rsidR="00450540">
              <w:rPr>
                <w:rFonts w:ascii="Arial" w:hAnsi="Arial" w:cs="Arial"/>
                <w:b/>
                <w:sz w:val="18"/>
                <w:szCs w:val="20"/>
              </w:rPr>
              <w:t xml:space="preserve"> Date</w:t>
            </w:r>
            <w:r w:rsidR="00A25DE5"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</w:tc>
        <w:tc>
          <w:tcPr>
            <w:tcW w:w="2781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1944981C" w14:textId="77777777" w:rsidR="00D248B8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6" w:name="Text18"/>
            <w:r w:rsidR="00982D07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26"/>
          </w:p>
        </w:tc>
        <w:tc>
          <w:tcPr>
            <w:tcW w:w="2181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778C1BB2" w14:textId="77777777" w:rsidR="00D248B8" w:rsidRPr="00340FAC" w:rsidRDefault="00450540" w:rsidP="00D248B8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Departure Date</w:t>
            </w:r>
            <w:r w:rsidR="00A25DE5"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</w:tc>
        <w:tc>
          <w:tcPr>
            <w:tcW w:w="2976" w:type="dxa"/>
            <w:tcBorders>
              <w:top w:val="single" w:sz="2" w:space="0" w:color="BFAC6A"/>
              <w:bottom w:val="single" w:sz="2" w:space="0" w:color="BFAC6A"/>
            </w:tcBorders>
            <w:vAlign w:val="center"/>
          </w:tcPr>
          <w:p w14:paraId="550F7E57" w14:textId="77777777" w:rsidR="00D248B8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7" w:name="Text24"/>
            <w:r w:rsidR="00982D07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27"/>
          </w:p>
        </w:tc>
        <w:tc>
          <w:tcPr>
            <w:tcW w:w="369" w:type="dxa"/>
            <w:vMerge/>
            <w:shd w:val="clear" w:color="auto" w:fill="BFAC6A"/>
          </w:tcPr>
          <w:p w14:paraId="4E6EA10D" w14:textId="77777777" w:rsidR="00D248B8" w:rsidRPr="00340FAC" w:rsidRDefault="00D248B8" w:rsidP="00522C1D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D248B8" w:rsidRPr="00340FAC" w14:paraId="13729A5F" w14:textId="77777777" w:rsidTr="002D5E30">
        <w:trPr>
          <w:trHeight w:val="242"/>
        </w:trPr>
        <w:tc>
          <w:tcPr>
            <w:tcW w:w="2376" w:type="dxa"/>
            <w:tcBorders>
              <w:top w:val="single" w:sz="2" w:space="0" w:color="BFAC6A"/>
              <w:bottom w:val="single" w:sz="12" w:space="0" w:color="BFAC6A"/>
            </w:tcBorders>
            <w:vAlign w:val="center"/>
          </w:tcPr>
          <w:p w14:paraId="05106DA2" w14:textId="77777777" w:rsidR="00D248B8" w:rsidRPr="00340FAC" w:rsidRDefault="00450540" w:rsidP="00023EE3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Arrival Flight</w:t>
            </w:r>
            <w:r w:rsidR="00A25DE5"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</w:tc>
        <w:tc>
          <w:tcPr>
            <w:tcW w:w="2781" w:type="dxa"/>
            <w:tcBorders>
              <w:top w:val="single" w:sz="2" w:space="0" w:color="BFAC6A"/>
              <w:bottom w:val="single" w:sz="12" w:space="0" w:color="BFAC6A"/>
            </w:tcBorders>
            <w:vAlign w:val="center"/>
          </w:tcPr>
          <w:p w14:paraId="624A841D" w14:textId="77777777" w:rsidR="00D248B8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8" w:name="Text19"/>
            <w:r w:rsidR="00982D07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28"/>
          </w:p>
        </w:tc>
        <w:tc>
          <w:tcPr>
            <w:tcW w:w="2181" w:type="dxa"/>
            <w:tcBorders>
              <w:top w:val="single" w:sz="2" w:space="0" w:color="BFAC6A"/>
              <w:bottom w:val="single" w:sz="12" w:space="0" w:color="BFAC6A"/>
            </w:tcBorders>
            <w:vAlign w:val="center"/>
          </w:tcPr>
          <w:p w14:paraId="5FBB4970" w14:textId="77777777" w:rsidR="00D248B8" w:rsidRPr="00340FAC" w:rsidRDefault="00450540" w:rsidP="00023EE3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 xml:space="preserve">Departure </w:t>
            </w:r>
            <w:r w:rsidR="00FF566A" w:rsidRPr="00340FAC">
              <w:rPr>
                <w:rFonts w:ascii="Arial" w:hAnsi="Arial" w:cs="Arial"/>
                <w:b/>
                <w:sz w:val="18"/>
                <w:szCs w:val="20"/>
              </w:rPr>
              <w:t>Flight</w:t>
            </w:r>
            <w:r w:rsidR="00A25DE5"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</w:tc>
        <w:tc>
          <w:tcPr>
            <w:tcW w:w="2976" w:type="dxa"/>
            <w:tcBorders>
              <w:top w:val="single" w:sz="2" w:space="0" w:color="BFAC6A"/>
              <w:bottom w:val="single" w:sz="12" w:space="0" w:color="BFAC6A"/>
            </w:tcBorders>
            <w:vAlign w:val="center"/>
          </w:tcPr>
          <w:p w14:paraId="2EFD4606" w14:textId="77777777" w:rsidR="00D248B8" w:rsidRPr="00340FAC" w:rsidRDefault="00473341" w:rsidP="00D248B8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9" w:name="Text25"/>
            <w:r w:rsidR="00982D07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982D07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29"/>
          </w:p>
        </w:tc>
        <w:tc>
          <w:tcPr>
            <w:tcW w:w="369" w:type="dxa"/>
            <w:vMerge/>
            <w:shd w:val="clear" w:color="auto" w:fill="BFAC6A"/>
          </w:tcPr>
          <w:p w14:paraId="45742314" w14:textId="77777777" w:rsidR="00D248B8" w:rsidRPr="00340FAC" w:rsidRDefault="00D248B8" w:rsidP="00522C1D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2E98FBC4" w14:textId="77777777" w:rsidR="000B5065" w:rsidRPr="00340FAC" w:rsidRDefault="000B5065" w:rsidP="000B5065">
      <w:pPr>
        <w:rPr>
          <w:rFonts w:ascii="Arial" w:hAnsi="Arial" w:cs="Arial"/>
          <w:sz w:val="18"/>
          <w:szCs w:val="20"/>
        </w:rPr>
      </w:pPr>
    </w:p>
    <w:tbl>
      <w:tblPr>
        <w:tblStyle w:val="TableGrid"/>
        <w:tblW w:w="0" w:type="auto"/>
        <w:tblBorders>
          <w:top w:val="single" w:sz="12" w:space="0" w:color="BFAC6A"/>
          <w:left w:val="none" w:sz="0" w:space="0" w:color="auto"/>
          <w:bottom w:val="single" w:sz="12" w:space="0" w:color="BFAC6A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  <w:gridCol w:w="369"/>
      </w:tblGrid>
      <w:tr w:rsidR="001D1CC5" w:rsidRPr="00340FAC" w14:paraId="58B1DF16" w14:textId="77777777" w:rsidTr="001D1CC5">
        <w:trPr>
          <w:trHeight w:val="325"/>
        </w:trPr>
        <w:tc>
          <w:tcPr>
            <w:tcW w:w="2578" w:type="dxa"/>
            <w:tcBorders>
              <w:top w:val="single" w:sz="12" w:space="0" w:color="BFAC6A"/>
              <w:bottom w:val="single" w:sz="12" w:space="0" w:color="BFAC6A"/>
            </w:tcBorders>
            <w:vAlign w:val="center"/>
          </w:tcPr>
          <w:p w14:paraId="3DFF4C18" w14:textId="77777777" w:rsidR="001D1CC5" w:rsidRPr="00340FAC" w:rsidRDefault="001D1CC5" w:rsidP="00522C1D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sz w:val="18"/>
                <w:szCs w:val="20"/>
              </w:rPr>
              <w:t>Room Type</w:t>
            </w:r>
          </w:p>
        </w:tc>
        <w:tc>
          <w:tcPr>
            <w:tcW w:w="2579" w:type="dxa"/>
            <w:tcBorders>
              <w:top w:val="single" w:sz="12" w:space="0" w:color="BFAC6A"/>
              <w:bottom w:val="single" w:sz="12" w:space="0" w:color="BFAC6A"/>
            </w:tcBorders>
            <w:vAlign w:val="center"/>
          </w:tcPr>
          <w:p w14:paraId="06170FE9" w14:textId="77777777" w:rsidR="001D1CC5" w:rsidRPr="00340FAC" w:rsidRDefault="001D1CC5" w:rsidP="00522C1D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sz w:val="18"/>
                <w:szCs w:val="20"/>
              </w:rPr>
              <w:t xml:space="preserve">Rate* </w:t>
            </w:r>
          </w:p>
        </w:tc>
        <w:tc>
          <w:tcPr>
            <w:tcW w:w="2578" w:type="dxa"/>
            <w:tcBorders>
              <w:top w:val="single" w:sz="12" w:space="0" w:color="BFAC6A"/>
              <w:bottom w:val="single" w:sz="12" w:space="0" w:color="BFAC6A"/>
            </w:tcBorders>
            <w:vAlign w:val="center"/>
          </w:tcPr>
          <w:p w14:paraId="3DCA134B" w14:textId="77777777" w:rsidR="001D1CC5" w:rsidRPr="00BB79CA" w:rsidRDefault="007F4F4D" w:rsidP="00522C1D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Inclusions</w:t>
            </w:r>
          </w:p>
        </w:tc>
        <w:tc>
          <w:tcPr>
            <w:tcW w:w="2579" w:type="dxa"/>
            <w:tcBorders>
              <w:top w:val="single" w:sz="12" w:space="0" w:color="BFAC6A"/>
              <w:bottom w:val="single" w:sz="12" w:space="0" w:color="BFAC6A"/>
            </w:tcBorders>
            <w:vAlign w:val="center"/>
          </w:tcPr>
          <w:p w14:paraId="0C530030" w14:textId="77777777" w:rsidR="001D1CC5" w:rsidRPr="00340FAC" w:rsidRDefault="001D1CC5" w:rsidP="00522C1D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sz w:val="18"/>
                <w:szCs w:val="20"/>
              </w:rPr>
              <w:t>Number of Nights</w:t>
            </w:r>
          </w:p>
        </w:tc>
        <w:tc>
          <w:tcPr>
            <w:tcW w:w="369" w:type="dxa"/>
            <w:vMerge w:val="restart"/>
            <w:shd w:val="clear" w:color="auto" w:fill="BFAC6A"/>
            <w:textDirection w:val="tbRl"/>
            <w:vAlign w:val="center"/>
          </w:tcPr>
          <w:p w14:paraId="673AE00A" w14:textId="77777777" w:rsidR="001D1CC5" w:rsidRPr="00340FAC" w:rsidRDefault="001D1CC5" w:rsidP="00522C1D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 w:rsidRPr="00340FAC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ROOM CATEGORY</w:t>
            </w:r>
          </w:p>
        </w:tc>
      </w:tr>
      <w:tr w:rsidR="007F4F4D" w:rsidRPr="00340FAC" w14:paraId="35443C9F" w14:textId="77777777" w:rsidTr="001D1CC5">
        <w:trPr>
          <w:trHeight w:val="320"/>
        </w:trPr>
        <w:tc>
          <w:tcPr>
            <w:tcW w:w="2578" w:type="dxa"/>
            <w:tcBorders>
              <w:top w:val="single" w:sz="12" w:space="0" w:color="BFAC6A"/>
              <w:bottom w:val="single" w:sz="4" w:space="0" w:color="BFAC6A"/>
            </w:tcBorders>
            <w:vAlign w:val="center"/>
          </w:tcPr>
          <w:p w14:paraId="3AC827B5" w14:textId="15214B4B" w:rsidR="007F4F4D" w:rsidRPr="007F4F4D" w:rsidRDefault="007F4F4D" w:rsidP="007F4F4D">
            <w:pPr>
              <w:spacing w:before="40" w:after="40"/>
              <w:rPr>
                <w:rFonts w:ascii="Arial" w:hAnsi="Arial" w:cs="Arial"/>
                <w:sz w:val="18"/>
                <w:szCs w:val="20"/>
                <w:u w:val="single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0"/>
              </w:rPr>
              <w:instrText xml:space="preserve"> FORMCHECKBOX </w:instrText>
            </w:r>
            <w:r w:rsidR="00185E87">
              <w:rPr>
                <w:rFonts w:ascii="Arial" w:hAnsi="Arial" w:cs="Arial"/>
                <w:sz w:val="18"/>
                <w:szCs w:val="20"/>
              </w:rPr>
            </w:r>
            <w:r w:rsidR="00185E87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r w:rsidR="00185E87">
              <w:rPr>
                <w:rFonts w:ascii="Arial" w:hAnsi="Arial" w:cs="Arial"/>
                <w:b/>
                <w:color w:val="0070C0"/>
                <w:sz w:val="18"/>
                <w:szCs w:val="20"/>
                <w:u w:val="single"/>
              </w:rPr>
              <w:t>Deluxe King</w:t>
            </w:r>
          </w:p>
        </w:tc>
        <w:tc>
          <w:tcPr>
            <w:tcW w:w="2579" w:type="dxa"/>
            <w:tcBorders>
              <w:top w:val="single" w:sz="12" w:space="0" w:color="BFAC6A"/>
              <w:bottom w:val="single" w:sz="4" w:space="0" w:color="BFAC6A"/>
            </w:tcBorders>
            <w:vAlign w:val="center"/>
          </w:tcPr>
          <w:p w14:paraId="2BA826FE" w14:textId="1DBA397F" w:rsidR="007F4F4D" w:rsidRPr="007F4F4D" w:rsidRDefault="00AB0A0A" w:rsidP="00C048F8">
            <w:pPr>
              <w:spacing w:before="40" w:after="40"/>
              <w:rPr>
                <w:rFonts w:ascii="Arial" w:hAnsi="Arial" w:cs="Arial"/>
                <w:b/>
                <w:color w:val="0070C0"/>
                <w:sz w:val="18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SGD </w:t>
            </w:r>
            <w:r w:rsidR="00185E87">
              <w:rPr>
                <w:rFonts w:ascii="Arial" w:hAnsi="Arial" w:cs="Arial"/>
                <w:color w:val="000000" w:themeColor="text1"/>
                <w:sz w:val="18"/>
                <w:szCs w:val="20"/>
              </w:rPr>
              <w:t>41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>0.00++ inclusive of Internet</w:t>
            </w:r>
            <w:r w:rsidRPr="002C27DB"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 Access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, per room per night. </w:t>
            </w:r>
          </w:p>
        </w:tc>
        <w:tc>
          <w:tcPr>
            <w:tcW w:w="2578" w:type="dxa"/>
            <w:tcBorders>
              <w:top w:val="single" w:sz="12" w:space="0" w:color="BFAC6A"/>
              <w:bottom w:val="single" w:sz="4" w:space="0" w:color="BFAC6A"/>
            </w:tcBorders>
            <w:vAlign w:val="center"/>
          </w:tcPr>
          <w:p w14:paraId="6CECA8C0" w14:textId="77777777" w:rsidR="007F4F4D" w:rsidRPr="00340FAC" w:rsidRDefault="007F4F4D" w:rsidP="007F4F4D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0"/>
              </w:rPr>
              <w:instrText xml:space="preserve"> FORMCHECKBOX </w:instrText>
            </w:r>
            <w:r w:rsidR="00185E87">
              <w:rPr>
                <w:rFonts w:ascii="Arial" w:hAnsi="Arial" w:cs="Arial"/>
                <w:sz w:val="18"/>
                <w:szCs w:val="20"/>
              </w:rPr>
            </w:r>
            <w:r w:rsidR="00185E87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r>
              <w:rPr>
                <w:rFonts w:ascii="Arial" w:hAnsi="Arial" w:cs="Arial"/>
                <w:sz w:val="18"/>
                <w:szCs w:val="20"/>
              </w:rPr>
              <w:t>01 Daily breakfast at SGD45.00++ per day</w:t>
            </w:r>
          </w:p>
          <w:p w14:paraId="4E12BCB8" w14:textId="77777777" w:rsidR="007F4F4D" w:rsidRPr="00340FAC" w:rsidRDefault="007F4F4D" w:rsidP="007F4F4D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20"/>
              </w:rPr>
              <w:instrText xml:space="preserve"> FORMCHECKBOX </w:instrText>
            </w:r>
            <w:r w:rsidR="00185E87">
              <w:rPr>
                <w:rFonts w:ascii="Arial" w:hAnsi="Arial" w:cs="Arial"/>
                <w:sz w:val="18"/>
                <w:szCs w:val="20"/>
              </w:rPr>
            </w:r>
            <w:r w:rsidR="00185E87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r w:rsidRPr="00340FAC">
              <w:rPr>
                <w:rFonts w:ascii="Arial" w:hAnsi="Arial" w:cs="Arial"/>
                <w:sz w:val="18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20"/>
              </w:rPr>
              <w:t>02 Daily breakfasts at SGD90.00++ per day</w:t>
            </w:r>
          </w:p>
        </w:tc>
        <w:tc>
          <w:tcPr>
            <w:tcW w:w="2579" w:type="dxa"/>
            <w:tcBorders>
              <w:top w:val="single" w:sz="12" w:space="0" w:color="BFAC6A"/>
              <w:bottom w:val="single" w:sz="4" w:space="0" w:color="BFAC6A"/>
            </w:tcBorders>
            <w:vAlign w:val="center"/>
          </w:tcPr>
          <w:p w14:paraId="3FDEB922" w14:textId="77777777" w:rsidR="007F4F4D" w:rsidRPr="00340FAC" w:rsidRDefault="007F4F4D" w:rsidP="007F4F4D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 w:rsidRPr="00982D07">
              <w:rPr>
                <w:rFonts w:ascii="Arial" w:hAnsi="Arial" w:cs="Arial"/>
                <w:sz w:val="18"/>
                <w:szCs w:val="20"/>
                <w:u w:val="single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30" w:name="Text26"/>
            <w:r w:rsidRPr="00982D07">
              <w:rPr>
                <w:rFonts w:ascii="Arial" w:hAnsi="Arial" w:cs="Arial"/>
                <w:sz w:val="18"/>
                <w:szCs w:val="20"/>
                <w:u w:val="single"/>
              </w:rPr>
              <w:instrText xml:space="preserve"> FORMTEXT </w:instrText>
            </w:r>
            <w:r w:rsidRPr="00982D07">
              <w:rPr>
                <w:rFonts w:ascii="Arial" w:hAnsi="Arial" w:cs="Arial"/>
                <w:sz w:val="18"/>
                <w:szCs w:val="20"/>
                <w:u w:val="single"/>
              </w:rPr>
            </w:r>
            <w:r w:rsidRPr="00982D07">
              <w:rPr>
                <w:rFonts w:ascii="Arial" w:hAnsi="Arial" w:cs="Arial"/>
                <w:sz w:val="18"/>
                <w:szCs w:val="20"/>
                <w:u w:val="single"/>
              </w:rPr>
              <w:fldChar w:fldCharType="separate"/>
            </w:r>
            <w:r w:rsidRPr="00982D07">
              <w:rPr>
                <w:rFonts w:ascii="Arial" w:hAnsi="Arial" w:cs="Arial"/>
                <w:noProof/>
                <w:sz w:val="18"/>
                <w:szCs w:val="20"/>
                <w:u w:val="single"/>
              </w:rPr>
              <w:t> </w:t>
            </w:r>
            <w:r w:rsidRPr="00982D07">
              <w:rPr>
                <w:rFonts w:ascii="Arial" w:hAnsi="Arial" w:cs="Arial"/>
                <w:noProof/>
                <w:sz w:val="18"/>
                <w:szCs w:val="20"/>
                <w:u w:val="single"/>
              </w:rPr>
              <w:t> </w:t>
            </w:r>
            <w:r w:rsidRPr="00982D07">
              <w:rPr>
                <w:rFonts w:ascii="Arial" w:hAnsi="Arial" w:cs="Arial"/>
                <w:noProof/>
                <w:sz w:val="18"/>
                <w:szCs w:val="20"/>
                <w:u w:val="single"/>
              </w:rPr>
              <w:t> </w:t>
            </w:r>
            <w:r w:rsidRPr="00982D07">
              <w:rPr>
                <w:rFonts w:ascii="Arial" w:hAnsi="Arial" w:cs="Arial"/>
                <w:noProof/>
                <w:sz w:val="18"/>
                <w:szCs w:val="20"/>
                <w:u w:val="single"/>
              </w:rPr>
              <w:t> </w:t>
            </w:r>
            <w:r w:rsidRPr="00982D07">
              <w:rPr>
                <w:rFonts w:ascii="Arial" w:hAnsi="Arial" w:cs="Arial"/>
                <w:noProof/>
                <w:sz w:val="18"/>
                <w:szCs w:val="20"/>
                <w:u w:val="single"/>
              </w:rPr>
              <w:t> </w:t>
            </w:r>
            <w:r w:rsidRPr="00982D07">
              <w:rPr>
                <w:rFonts w:ascii="Arial" w:hAnsi="Arial" w:cs="Arial"/>
                <w:sz w:val="18"/>
                <w:szCs w:val="20"/>
                <w:u w:val="single"/>
              </w:rPr>
              <w:fldChar w:fldCharType="end"/>
            </w:r>
            <w:bookmarkEnd w:id="30"/>
            <w:r w:rsidRPr="00340FAC">
              <w:rPr>
                <w:rFonts w:ascii="Arial" w:hAnsi="Arial" w:cs="Arial"/>
                <w:sz w:val="18"/>
                <w:szCs w:val="20"/>
              </w:rPr>
              <w:t>nights</w:t>
            </w:r>
          </w:p>
        </w:tc>
        <w:tc>
          <w:tcPr>
            <w:tcW w:w="369" w:type="dxa"/>
            <w:vMerge/>
            <w:shd w:val="clear" w:color="auto" w:fill="BFAC6A"/>
            <w:textDirection w:val="tbRl"/>
            <w:vAlign w:val="center"/>
          </w:tcPr>
          <w:p w14:paraId="5E712278" w14:textId="77777777" w:rsidR="007F4F4D" w:rsidRPr="00340FAC" w:rsidRDefault="007F4F4D" w:rsidP="007F4F4D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</w:p>
        </w:tc>
      </w:tr>
      <w:tr w:rsidR="007F4F4D" w:rsidRPr="00340FAC" w14:paraId="2808C244" w14:textId="77777777" w:rsidTr="00130DBD">
        <w:trPr>
          <w:trHeight w:val="320"/>
        </w:trPr>
        <w:tc>
          <w:tcPr>
            <w:tcW w:w="10314" w:type="dxa"/>
            <w:gridSpan w:val="4"/>
            <w:tcBorders>
              <w:top w:val="single" w:sz="4" w:space="0" w:color="BFAC6A"/>
              <w:bottom w:val="single" w:sz="4" w:space="0" w:color="BFAC6A"/>
            </w:tcBorders>
            <w:vAlign w:val="center"/>
          </w:tcPr>
          <w:p w14:paraId="15D6703D" w14:textId="77777777" w:rsidR="007F4F4D" w:rsidRPr="008E0C35" w:rsidRDefault="007F4F4D" w:rsidP="007F4F4D">
            <w:pPr>
              <w:spacing w:before="40" w:after="40"/>
              <w:rPr>
                <w:rFonts w:ascii="Arial" w:hAnsi="Arial" w:cs="Arial"/>
                <w:i/>
                <w:color w:val="808080" w:themeColor="background1" w:themeShade="80"/>
                <w:sz w:val="14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4"/>
                <w:szCs w:val="20"/>
              </w:rPr>
              <w:t>Please let us know of any special requests you may have, so that we can make every effort to ensure your stay is comfortable.</w:t>
            </w:r>
          </w:p>
          <w:p w14:paraId="5E9C8AC8" w14:textId="77777777" w:rsidR="007F4F4D" w:rsidRPr="001370E6" w:rsidRDefault="007F4F4D" w:rsidP="007F4F4D">
            <w:pPr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 w:rsidRPr="001370E6">
              <w:rPr>
                <w:rFonts w:ascii="Arial" w:hAnsi="Arial" w:cs="Arial"/>
                <w:sz w:val="18"/>
                <w:szCs w:val="20"/>
              </w:rPr>
              <w:t>Other special requests:</w:t>
            </w: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1" w:name="Text27"/>
            <w:r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Cambria Math" w:hAnsi="Cambria Math" w:cs="Cambria Math"/>
                <w:noProof/>
                <w:sz w:val="18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31"/>
          </w:p>
        </w:tc>
        <w:tc>
          <w:tcPr>
            <w:tcW w:w="369" w:type="dxa"/>
            <w:vMerge/>
            <w:shd w:val="clear" w:color="auto" w:fill="BFAC6A"/>
            <w:textDirection w:val="tbRl"/>
            <w:vAlign w:val="center"/>
          </w:tcPr>
          <w:p w14:paraId="36850475" w14:textId="77777777" w:rsidR="007F4F4D" w:rsidRPr="00340FAC" w:rsidRDefault="007F4F4D" w:rsidP="007F4F4D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</w:p>
        </w:tc>
      </w:tr>
    </w:tbl>
    <w:p w14:paraId="7311624C" w14:textId="77777777" w:rsidR="00BB79CA" w:rsidRPr="008E0C35" w:rsidRDefault="00565380" w:rsidP="000B5065">
      <w:pPr>
        <w:rPr>
          <w:rFonts w:ascii="Arial" w:hAnsi="Arial" w:cs="Arial"/>
          <w:i/>
          <w:color w:val="808080" w:themeColor="background1" w:themeShade="80"/>
          <w:sz w:val="14"/>
          <w:szCs w:val="20"/>
        </w:rPr>
      </w:pPr>
      <w:r w:rsidRPr="008E0C35">
        <w:rPr>
          <w:rFonts w:ascii="Arial" w:hAnsi="Arial" w:cs="Arial"/>
          <w:i/>
          <w:color w:val="808080" w:themeColor="background1" w:themeShade="80"/>
          <w:sz w:val="14"/>
          <w:szCs w:val="20"/>
        </w:rPr>
        <w:t>* Rates are subject to 10% service charge and prevailing Goods and Services Tax (GST).</w:t>
      </w:r>
    </w:p>
    <w:p w14:paraId="7CF4F544" w14:textId="77777777" w:rsidR="00400DB2" w:rsidRPr="00340FAC" w:rsidRDefault="001370E6" w:rsidP="00D248B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color w:val="BFAC6A"/>
          <w:sz w:val="16"/>
          <w:szCs w:val="16"/>
        </w:rPr>
        <w:t>Please note</w:t>
      </w:r>
      <w:r w:rsidR="00850959" w:rsidRPr="00340FAC">
        <w:rPr>
          <w:rFonts w:ascii="Arial" w:hAnsi="Arial" w:cs="Arial"/>
          <w:b/>
          <w:color w:val="BFAC6A"/>
          <w:sz w:val="16"/>
          <w:szCs w:val="16"/>
        </w:rPr>
        <w:t>:</w:t>
      </w:r>
    </w:p>
    <w:p w14:paraId="5C72350D" w14:textId="77777777" w:rsidR="00B11F09" w:rsidRPr="00340FAC" w:rsidRDefault="00850959" w:rsidP="00690FC9">
      <w:pPr>
        <w:pStyle w:val="ListParagraph"/>
        <w:numPr>
          <w:ilvl w:val="0"/>
          <w:numId w:val="1"/>
        </w:numPr>
        <w:ind w:left="142" w:hanging="142"/>
        <w:rPr>
          <w:rFonts w:ascii="Arial" w:hAnsi="Arial" w:cs="Arial"/>
          <w:sz w:val="16"/>
          <w:szCs w:val="16"/>
        </w:rPr>
      </w:pPr>
      <w:r w:rsidRPr="00340FAC">
        <w:rPr>
          <w:rFonts w:ascii="Arial" w:hAnsi="Arial" w:cs="Arial"/>
          <w:sz w:val="16"/>
          <w:szCs w:val="16"/>
        </w:rPr>
        <w:t xml:space="preserve">Check-in time </w:t>
      </w:r>
      <w:r w:rsidR="00067DF5">
        <w:rPr>
          <w:rFonts w:ascii="Arial" w:hAnsi="Arial" w:cs="Arial"/>
          <w:sz w:val="16"/>
          <w:szCs w:val="16"/>
        </w:rPr>
        <w:t>begins at</w:t>
      </w:r>
      <w:r w:rsidR="00794BF3">
        <w:rPr>
          <w:rFonts w:ascii="Arial" w:hAnsi="Arial" w:cs="Arial"/>
          <w:sz w:val="16"/>
          <w:szCs w:val="16"/>
        </w:rPr>
        <w:t xml:space="preserve"> </w:t>
      </w:r>
      <w:r w:rsidR="002F6163">
        <w:rPr>
          <w:rFonts w:ascii="Arial" w:hAnsi="Arial" w:cs="Arial"/>
          <w:sz w:val="16"/>
          <w:szCs w:val="16"/>
        </w:rPr>
        <w:t>3</w:t>
      </w:r>
      <w:r w:rsidR="00067DF5">
        <w:rPr>
          <w:rFonts w:ascii="Arial" w:hAnsi="Arial" w:cs="Arial"/>
          <w:sz w:val="16"/>
          <w:szCs w:val="16"/>
        </w:rPr>
        <w:t>:00pm</w:t>
      </w:r>
      <w:r w:rsidRPr="00340FAC">
        <w:rPr>
          <w:rFonts w:ascii="Arial" w:hAnsi="Arial" w:cs="Arial"/>
          <w:sz w:val="16"/>
          <w:szCs w:val="16"/>
        </w:rPr>
        <w:t xml:space="preserve"> and check-out time is by 11:00</w:t>
      </w:r>
      <w:r w:rsidR="00067DF5">
        <w:rPr>
          <w:rFonts w:ascii="Arial" w:hAnsi="Arial" w:cs="Arial"/>
          <w:sz w:val="16"/>
          <w:szCs w:val="16"/>
        </w:rPr>
        <w:t>am</w:t>
      </w:r>
    </w:p>
    <w:p w14:paraId="246A1D99" w14:textId="77777777" w:rsidR="00695752" w:rsidRDefault="005C087A" w:rsidP="00690FC9">
      <w:pPr>
        <w:pStyle w:val="ListParagraph"/>
        <w:numPr>
          <w:ilvl w:val="0"/>
          <w:numId w:val="1"/>
        </w:numPr>
        <w:ind w:left="142" w:hanging="142"/>
        <w:rPr>
          <w:rFonts w:ascii="Arial" w:hAnsi="Arial" w:cs="Arial"/>
          <w:sz w:val="16"/>
          <w:szCs w:val="16"/>
        </w:rPr>
      </w:pPr>
      <w:r w:rsidRPr="00695752">
        <w:rPr>
          <w:rFonts w:ascii="Arial" w:hAnsi="Arial" w:cs="Arial"/>
          <w:sz w:val="16"/>
          <w:szCs w:val="16"/>
        </w:rPr>
        <w:t xml:space="preserve">All </w:t>
      </w:r>
      <w:r w:rsidR="00695752" w:rsidRPr="00695752">
        <w:rPr>
          <w:rFonts w:ascii="Arial" w:hAnsi="Arial" w:cs="Arial"/>
          <w:sz w:val="16"/>
          <w:szCs w:val="16"/>
        </w:rPr>
        <w:t>reservations must be guaranteed with a</w:t>
      </w:r>
      <w:r w:rsidR="007F4F4D">
        <w:rPr>
          <w:rFonts w:ascii="Arial" w:hAnsi="Arial" w:cs="Arial"/>
          <w:sz w:val="16"/>
          <w:szCs w:val="16"/>
        </w:rPr>
        <w:t xml:space="preserve"> valid</w:t>
      </w:r>
      <w:r w:rsidR="00695752" w:rsidRPr="00695752">
        <w:rPr>
          <w:rFonts w:ascii="Arial" w:hAnsi="Arial" w:cs="Arial"/>
          <w:sz w:val="16"/>
          <w:szCs w:val="16"/>
        </w:rPr>
        <w:t xml:space="preserve"> credit card. </w:t>
      </w:r>
      <w:r w:rsidR="007F4F4D">
        <w:rPr>
          <w:rFonts w:ascii="Arial" w:hAnsi="Arial" w:cs="Arial"/>
          <w:sz w:val="16"/>
          <w:szCs w:val="16"/>
        </w:rPr>
        <w:t>The credit card guarantor takes full responsibility of all charges related to the room booking, including cancellation, etc.</w:t>
      </w:r>
    </w:p>
    <w:p w14:paraId="15FE4350" w14:textId="77777777" w:rsidR="005C087A" w:rsidRDefault="007F4F4D" w:rsidP="00690FC9">
      <w:pPr>
        <w:pStyle w:val="ListParagraph"/>
        <w:numPr>
          <w:ilvl w:val="0"/>
          <w:numId w:val="1"/>
        </w:numPr>
        <w:ind w:left="142" w:hanging="142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This booking is not confirmed until a confirmation letter is sent to you.</w:t>
      </w:r>
    </w:p>
    <w:p w14:paraId="5669078A" w14:textId="77777777" w:rsidR="007F4F4D" w:rsidRDefault="007F4F4D" w:rsidP="00690FC9">
      <w:pPr>
        <w:pStyle w:val="ListParagraph"/>
        <w:numPr>
          <w:ilvl w:val="0"/>
          <w:numId w:val="1"/>
        </w:numPr>
        <w:ind w:left="142" w:hanging="142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Once booking is confirmed, no cancellation is allowed. Full cancellation </w:t>
      </w:r>
      <w:r w:rsidR="00844235">
        <w:rPr>
          <w:rFonts w:ascii="Arial" w:hAnsi="Arial" w:cs="Arial"/>
          <w:sz w:val="16"/>
          <w:szCs w:val="16"/>
        </w:rPr>
        <w:t xml:space="preserve">charges </w:t>
      </w:r>
      <w:r>
        <w:rPr>
          <w:rFonts w:ascii="Arial" w:hAnsi="Arial" w:cs="Arial"/>
          <w:sz w:val="16"/>
          <w:szCs w:val="16"/>
        </w:rPr>
        <w:t xml:space="preserve">applies, subject to prevailing service charge and tax, will be charged to credit card provided. In the event of no-show, full </w:t>
      </w:r>
      <w:r w:rsidR="00844235">
        <w:rPr>
          <w:rFonts w:ascii="Arial" w:hAnsi="Arial" w:cs="Arial"/>
          <w:sz w:val="16"/>
          <w:szCs w:val="16"/>
        </w:rPr>
        <w:t xml:space="preserve">booking duration charges </w:t>
      </w:r>
      <w:r>
        <w:rPr>
          <w:rFonts w:ascii="Arial" w:hAnsi="Arial" w:cs="Arial"/>
          <w:sz w:val="16"/>
          <w:szCs w:val="16"/>
        </w:rPr>
        <w:t>applies, subject to prevailing service charge and tax, will be charged to credit card provided</w:t>
      </w:r>
      <w:r w:rsidR="00844235">
        <w:rPr>
          <w:rFonts w:ascii="Arial" w:hAnsi="Arial" w:cs="Arial"/>
          <w:sz w:val="16"/>
          <w:szCs w:val="16"/>
        </w:rPr>
        <w:t>.</w:t>
      </w:r>
    </w:p>
    <w:p w14:paraId="16530ACF" w14:textId="6FBC9B4C" w:rsidR="00E5506B" w:rsidRDefault="00E5506B" w:rsidP="00E5506B">
      <w:pPr>
        <w:pStyle w:val="ListParagraph"/>
        <w:numPr>
          <w:ilvl w:val="0"/>
          <w:numId w:val="1"/>
        </w:numPr>
        <w:ind w:left="90" w:hanging="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="00844235">
        <w:rPr>
          <w:rFonts w:ascii="Arial" w:hAnsi="Arial" w:cs="Arial"/>
          <w:sz w:val="16"/>
          <w:szCs w:val="16"/>
        </w:rPr>
        <w:t xml:space="preserve">Room rate indicated above is pre-negotiated by the Organizer for the stay period of </w:t>
      </w:r>
      <w:r w:rsidR="00185E87">
        <w:rPr>
          <w:rFonts w:ascii="Arial" w:hAnsi="Arial" w:cs="Arial"/>
          <w:b/>
          <w:color w:val="0070C0"/>
          <w:sz w:val="16"/>
          <w:szCs w:val="16"/>
        </w:rPr>
        <w:t>2 to 5 September 2021</w:t>
      </w:r>
      <w:r w:rsidR="00844235" w:rsidRPr="00844235">
        <w:rPr>
          <w:rFonts w:ascii="Arial" w:hAnsi="Arial" w:cs="Arial"/>
          <w:b/>
          <w:color w:val="0070C0"/>
          <w:sz w:val="16"/>
          <w:szCs w:val="16"/>
        </w:rPr>
        <w:t xml:space="preserve"> (</w:t>
      </w:r>
      <w:r w:rsidR="00C048F8">
        <w:rPr>
          <w:rFonts w:ascii="Arial" w:hAnsi="Arial" w:cs="Arial"/>
          <w:b/>
          <w:color w:val="0070C0"/>
          <w:sz w:val="16"/>
          <w:szCs w:val="16"/>
        </w:rPr>
        <w:t>3</w:t>
      </w:r>
      <w:r w:rsidR="00844235" w:rsidRPr="00844235">
        <w:rPr>
          <w:rFonts w:ascii="Arial" w:hAnsi="Arial" w:cs="Arial"/>
          <w:b/>
          <w:color w:val="0070C0"/>
          <w:sz w:val="16"/>
          <w:szCs w:val="16"/>
        </w:rPr>
        <w:t xml:space="preserve"> nights)</w:t>
      </w:r>
      <w:r w:rsidR="00844235">
        <w:rPr>
          <w:rFonts w:ascii="Arial" w:hAnsi="Arial" w:cs="Arial"/>
          <w:sz w:val="16"/>
          <w:szCs w:val="16"/>
        </w:rPr>
        <w:t xml:space="preserve">, and </w:t>
      </w:r>
      <w:proofErr w:type="gramStart"/>
      <w:r w:rsidR="00844235">
        <w:rPr>
          <w:rFonts w:ascii="Arial" w:hAnsi="Arial" w:cs="Arial"/>
          <w:sz w:val="16"/>
          <w:szCs w:val="16"/>
        </w:rPr>
        <w:t>are</w:t>
      </w:r>
      <w:proofErr w:type="gramEnd"/>
      <w:r w:rsidR="00844235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</w:t>
      </w:r>
    </w:p>
    <w:p w14:paraId="0AD25A3B" w14:textId="4E77695D" w:rsidR="00844235" w:rsidRDefault="00E5506B" w:rsidP="00E5506B">
      <w:pPr>
        <w:pStyle w:val="ListParagraph"/>
        <w:ind w:left="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="00844235" w:rsidRPr="00E5506B">
        <w:rPr>
          <w:rFonts w:ascii="Arial" w:hAnsi="Arial" w:cs="Arial"/>
          <w:sz w:val="16"/>
          <w:szCs w:val="16"/>
        </w:rPr>
        <w:t xml:space="preserve">subject to availability at the time of booking and booking must be received no later than </w:t>
      </w:r>
      <w:r w:rsidR="00844235" w:rsidRPr="00E5506B">
        <w:rPr>
          <w:rFonts w:ascii="Arial" w:hAnsi="Arial" w:cs="Arial"/>
          <w:b/>
          <w:color w:val="0070C0"/>
          <w:sz w:val="16"/>
          <w:szCs w:val="16"/>
        </w:rPr>
        <w:t>&lt;</w:t>
      </w:r>
      <w:r w:rsidR="00185E87">
        <w:rPr>
          <w:rFonts w:ascii="Arial" w:hAnsi="Arial" w:cs="Arial"/>
          <w:b/>
          <w:color w:val="0070C0"/>
          <w:sz w:val="16"/>
          <w:szCs w:val="16"/>
        </w:rPr>
        <w:t>Tuesda</w:t>
      </w:r>
      <w:r w:rsidR="00AB0A0A">
        <w:rPr>
          <w:rFonts w:ascii="Arial" w:hAnsi="Arial" w:cs="Arial"/>
          <w:b/>
          <w:color w:val="0070C0"/>
          <w:sz w:val="16"/>
          <w:szCs w:val="16"/>
        </w:rPr>
        <w:t xml:space="preserve">y, </w:t>
      </w:r>
      <w:r w:rsidR="00185E87">
        <w:rPr>
          <w:rFonts w:ascii="Arial" w:hAnsi="Arial" w:cs="Arial"/>
          <w:b/>
          <w:color w:val="0070C0"/>
          <w:sz w:val="16"/>
          <w:szCs w:val="16"/>
        </w:rPr>
        <w:t xml:space="preserve">3 August </w:t>
      </w:r>
      <w:r w:rsidR="00C048F8">
        <w:rPr>
          <w:rFonts w:ascii="Arial" w:hAnsi="Arial" w:cs="Arial"/>
          <w:b/>
          <w:color w:val="0070C0"/>
          <w:sz w:val="16"/>
          <w:szCs w:val="16"/>
        </w:rPr>
        <w:t>202</w:t>
      </w:r>
      <w:r w:rsidR="00185E87">
        <w:rPr>
          <w:rFonts w:ascii="Arial" w:hAnsi="Arial" w:cs="Arial"/>
          <w:b/>
          <w:color w:val="0070C0"/>
          <w:sz w:val="16"/>
          <w:szCs w:val="16"/>
        </w:rPr>
        <w:t>1</w:t>
      </w:r>
      <w:r w:rsidR="00844235" w:rsidRPr="00E5506B">
        <w:rPr>
          <w:rFonts w:ascii="Arial" w:hAnsi="Arial" w:cs="Arial"/>
          <w:b/>
          <w:color w:val="0070C0"/>
          <w:sz w:val="16"/>
          <w:szCs w:val="16"/>
        </w:rPr>
        <w:t>&gt; (Cut-Off Date).</w:t>
      </w:r>
      <w:r>
        <w:rPr>
          <w:rFonts w:ascii="Arial" w:hAnsi="Arial" w:cs="Arial"/>
          <w:b/>
          <w:color w:val="0070C0"/>
          <w:sz w:val="16"/>
          <w:szCs w:val="16"/>
        </w:rPr>
        <w:t xml:space="preserve"> </w:t>
      </w:r>
      <w:r w:rsidRPr="00E5506B">
        <w:rPr>
          <w:rFonts w:ascii="Arial" w:hAnsi="Arial" w:cs="Arial"/>
          <w:sz w:val="16"/>
          <w:szCs w:val="16"/>
        </w:rPr>
        <w:t xml:space="preserve">Any </w:t>
      </w:r>
      <w:r>
        <w:rPr>
          <w:rFonts w:ascii="Arial" w:hAnsi="Arial" w:cs="Arial"/>
          <w:sz w:val="16"/>
          <w:szCs w:val="16"/>
        </w:rPr>
        <w:t xml:space="preserve">stay period outside the above dates and subsequent bookings received after the Cut-Off Date, will be subjected to further confirmation on room category availability and rates to be advised by Hotel. </w:t>
      </w:r>
    </w:p>
    <w:p w14:paraId="42DC314C" w14:textId="77777777" w:rsidR="00E5506B" w:rsidRPr="00E5506B" w:rsidRDefault="00E5506B" w:rsidP="00E5506B">
      <w:pPr>
        <w:pStyle w:val="ListParagraph"/>
        <w:numPr>
          <w:ilvl w:val="0"/>
          <w:numId w:val="1"/>
        </w:numPr>
        <w:ind w:left="90" w:hanging="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Airport transfer is available (subject to additional charges) upon request. </w:t>
      </w:r>
    </w:p>
    <w:p w14:paraId="145BFC5D" w14:textId="77777777" w:rsidR="00130DBD" w:rsidRPr="00340FAC" w:rsidRDefault="00130DBD" w:rsidP="00C12BFF">
      <w:pPr>
        <w:pStyle w:val="ListParagraph"/>
        <w:ind w:left="142"/>
        <w:rPr>
          <w:rFonts w:ascii="Arial" w:hAnsi="Arial" w:cs="Arial"/>
          <w:sz w:val="16"/>
          <w:szCs w:val="16"/>
        </w:rPr>
      </w:pPr>
    </w:p>
    <w:p w14:paraId="27ED47C4" w14:textId="77777777" w:rsidR="001763DE" w:rsidRPr="00340FAC" w:rsidRDefault="0040593C">
      <w:pPr>
        <w:rPr>
          <w:rFonts w:ascii="Arial" w:hAnsi="Arial" w:cs="Arial"/>
          <w:b/>
          <w:sz w:val="18"/>
          <w:szCs w:val="20"/>
        </w:rPr>
      </w:pPr>
      <w:r w:rsidRPr="00340FAC">
        <w:rPr>
          <w:rFonts w:ascii="Arial" w:hAnsi="Arial" w:cs="Arial"/>
          <w:b/>
          <w:sz w:val="18"/>
          <w:szCs w:val="20"/>
        </w:rPr>
        <w:t>To guarantee your reservation, kindly provide your credit card details</w:t>
      </w:r>
      <w:r w:rsidR="001763DE">
        <w:rPr>
          <w:rFonts w:ascii="Arial" w:hAnsi="Arial" w:cs="Arial"/>
          <w:b/>
          <w:sz w:val="18"/>
          <w:szCs w:val="20"/>
        </w:rPr>
        <w:t xml:space="preserve"> in the space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BFAC6A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8407"/>
      </w:tblGrid>
      <w:tr w:rsidR="0040593C" w:rsidRPr="00340FAC" w14:paraId="396EF237" w14:textId="77777777" w:rsidTr="0040593C">
        <w:tc>
          <w:tcPr>
            <w:tcW w:w="2093" w:type="dxa"/>
            <w:tcBorders>
              <w:bottom w:val="nil"/>
            </w:tcBorders>
          </w:tcPr>
          <w:p w14:paraId="54E6E4B9" w14:textId="77777777" w:rsidR="0040593C" w:rsidRPr="00340FAC" w:rsidRDefault="0040593C" w:rsidP="004A5ED7">
            <w:pPr>
              <w:rPr>
                <w:rFonts w:ascii="Arial" w:hAnsi="Arial" w:cs="Arial"/>
                <w:sz w:val="18"/>
                <w:szCs w:val="20"/>
              </w:rPr>
            </w:pPr>
            <w:r w:rsidRPr="00340FAC">
              <w:rPr>
                <w:rFonts w:ascii="Arial" w:hAnsi="Arial" w:cs="Arial"/>
                <w:sz w:val="18"/>
                <w:szCs w:val="20"/>
              </w:rPr>
              <w:t>Name</w:t>
            </w:r>
            <w:r w:rsidR="004A5ED7">
              <w:rPr>
                <w:rFonts w:ascii="Arial" w:hAnsi="Arial" w:cs="Arial"/>
                <w:sz w:val="18"/>
                <w:szCs w:val="20"/>
              </w:rPr>
              <w:t xml:space="preserve"> on Credit Card</w:t>
            </w:r>
            <w:r w:rsidR="005347F6">
              <w:rPr>
                <w:rFonts w:ascii="Arial" w:hAnsi="Arial" w:cs="Arial"/>
                <w:sz w:val="18"/>
                <w:szCs w:val="20"/>
              </w:rPr>
              <w:t>:</w:t>
            </w:r>
          </w:p>
        </w:tc>
        <w:tc>
          <w:tcPr>
            <w:tcW w:w="8590" w:type="dxa"/>
          </w:tcPr>
          <w:p w14:paraId="38E161BA" w14:textId="77777777" w:rsidR="0040593C" w:rsidRPr="00340FAC" w:rsidRDefault="00473341" w:rsidP="00AA69F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2" w:name="Text28"/>
            <w:r w:rsidR="00982D07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32"/>
          </w:p>
        </w:tc>
      </w:tr>
    </w:tbl>
    <w:p w14:paraId="704EF30E" w14:textId="77777777" w:rsidR="0040593C" w:rsidRPr="00340FAC" w:rsidRDefault="0040593C">
      <w:pPr>
        <w:rPr>
          <w:rFonts w:ascii="Arial" w:hAnsi="Arial" w:cs="Arial"/>
          <w:sz w:val="6"/>
          <w:szCs w:val="20"/>
        </w:rPr>
      </w:pPr>
    </w:p>
    <w:tbl>
      <w:tblPr>
        <w:tblStyle w:val="TableGrid"/>
        <w:tblW w:w="10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3"/>
        <w:gridCol w:w="452"/>
        <w:gridCol w:w="452"/>
        <w:gridCol w:w="452"/>
        <w:gridCol w:w="452"/>
        <w:gridCol w:w="452"/>
        <w:gridCol w:w="452"/>
        <w:gridCol w:w="452"/>
        <w:gridCol w:w="452"/>
        <w:gridCol w:w="453"/>
      </w:tblGrid>
      <w:tr w:rsidR="00BE0DCA" w:rsidRPr="00340FAC" w14:paraId="26CBB679" w14:textId="77777777" w:rsidTr="00AA69F8">
        <w:trPr>
          <w:trHeight w:val="389"/>
        </w:trPr>
        <w:tc>
          <w:tcPr>
            <w:tcW w:w="2093" w:type="dxa"/>
            <w:tcBorders>
              <w:right w:val="single" w:sz="4" w:space="0" w:color="BFAC6A"/>
            </w:tcBorders>
            <w:vAlign w:val="center"/>
          </w:tcPr>
          <w:p w14:paraId="1FCF6071" w14:textId="77777777" w:rsidR="00BE0DCA" w:rsidRPr="00340FAC" w:rsidRDefault="00BE0DCA" w:rsidP="009D25E9">
            <w:pPr>
              <w:rPr>
                <w:rFonts w:ascii="Arial" w:hAnsi="Arial" w:cs="Arial"/>
                <w:sz w:val="18"/>
                <w:szCs w:val="20"/>
              </w:rPr>
            </w:pPr>
            <w:r w:rsidRPr="00340FAC">
              <w:rPr>
                <w:rFonts w:ascii="Arial" w:hAnsi="Arial" w:cs="Arial"/>
                <w:sz w:val="18"/>
                <w:szCs w:val="20"/>
              </w:rPr>
              <w:t>Card Number</w:t>
            </w:r>
            <w:r>
              <w:rPr>
                <w:rFonts w:ascii="Arial" w:hAnsi="Arial" w:cs="Arial"/>
                <w:sz w:val="18"/>
                <w:szCs w:val="20"/>
              </w:rPr>
              <w:t>:</w:t>
            </w:r>
          </w:p>
        </w:tc>
        <w:bookmarkStart w:id="33" w:name="Text29"/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71B3885E" w14:textId="77777777" w:rsidR="00BE0DCA" w:rsidRPr="00340FAC" w:rsidRDefault="00473341" w:rsidP="00AA69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33"/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0F837CA1" w14:textId="77777777" w:rsidR="00BE0DCA" w:rsidRPr="00340FAC" w:rsidRDefault="00473341" w:rsidP="00AA69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4250F758" w14:textId="77777777" w:rsidR="00BE0DCA" w:rsidRPr="00340FAC" w:rsidRDefault="00473341" w:rsidP="00AA69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372DB00E" w14:textId="77777777" w:rsidR="00BE0DCA" w:rsidRPr="00340FAC" w:rsidRDefault="00473341" w:rsidP="00AA69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52" w:type="dxa"/>
            <w:tcBorders>
              <w:left w:val="single" w:sz="4" w:space="0" w:color="BFAC6A"/>
              <w:right w:val="single" w:sz="4" w:space="0" w:color="BFAC6A"/>
            </w:tcBorders>
            <w:vAlign w:val="center"/>
          </w:tcPr>
          <w:p w14:paraId="6EC7CEB1" w14:textId="77777777" w:rsidR="00BE0DCA" w:rsidRPr="00340FAC" w:rsidRDefault="00BE0DCA" w:rsidP="009D25E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40FAC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025152B1" w14:textId="77777777" w:rsidR="00BE0DCA" w:rsidRPr="00340FAC" w:rsidRDefault="00473341" w:rsidP="00AA69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04DE037B" w14:textId="77777777" w:rsidR="00BE0DCA" w:rsidRPr="00340FAC" w:rsidRDefault="00473341" w:rsidP="00AA69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54383B7C" w14:textId="77777777" w:rsidR="00BE0DCA" w:rsidRPr="00340FAC" w:rsidRDefault="00473341" w:rsidP="00AA69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0C4EDE8E" w14:textId="77777777" w:rsidR="00BE0DCA" w:rsidRPr="00340FAC" w:rsidRDefault="00473341" w:rsidP="00AA69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53" w:type="dxa"/>
            <w:tcBorders>
              <w:left w:val="single" w:sz="4" w:space="0" w:color="BFAC6A"/>
              <w:right w:val="single" w:sz="4" w:space="0" w:color="BFAC6A"/>
            </w:tcBorders>
            <w:vAlign w:val="center"/>
          </w:tcPr>
          <w:p w14:paraId="48BCA1F6" w14:textId="77777777" w:rsidR="00BE0DCA" w:rsidRPr="00340FAC" w:rsidRDefault="00BE0DCA" w:rsidP="009D25E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40FAC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079E32F0" w14:textId="77777777" w:rsidR="00BE0DCA" w:rsidRPr="00340FAC" w:rsidRDefault="00473341" w:rsidP="00AA69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5B14C91F" w14:textId="77777777" w:rsidR="00BE0DCA" w:rsidRPr="00340FAC" w:rsidRDefault="00473341" w:rsidP="00AA69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4774A359" w14:textId="77777777" w:rsidR="00BE0DCA" w:rsidRPr="00340FAC" w:rsidRDefault="00473341" w:rsidP="00AA69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60AB5530" w14:textId="77777777" w:rsidR="00BE0DCA" w:rsidRPr="00340FAC" w:rsidRDefault="00473341" w:rsidP="00AA69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52" w:type="dxa"/>
            <w:tcBorders>
              <w:left w:val="single" w:sz="4" w:space="0" w:color="BFAC6A"/>
              <w:right w:val="single" w:sz="4" w:space="0" w:color="BFAC6A"/>
            </w:tcBorders>
            <w:vAlign w:val="center"/>
          </w:tcPr>
          <w:p w14:paraId="27EFF3B2" w14:textId="77777777" w:rsidR="00BE0DCA" w:rsidRPr="00340FAC" w:rsidRDefault="00BE0DCA" w:rsidP="009D25E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40FAC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3B64C4AA" w14:textId="77777777" w:rsidR="00BE0DCA" w:rsidRPr="00340FAC" w:rsidRDefault="00473341" w:rsidP="00AA69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23D96ECC" w14:textId="77777777" w:rsidR="00BE0DCA" w:rsidRPr="00340FAC" w:rsidRDefault="00473341" w:rsidP="00AA69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677C550F" w14:textId="77777777" w:rsidR="00BE0DCA" w:rsidRPr="00340FAC" w:rsidRDefault="00473341" w:rsidP="00AA69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53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27D80F32" w14:textId="77777777" w:rsidR="00BE0DCA" w:rsidRPr="00340FAC" w:rsidRDefault="00473341" w:rsidP="00AA69F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AA69F8">
              <w:rPr>
                <w:rFonts w:ascii="Arial" w:hAnsi="Arial" w:cs="Arial"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</w:tbl>
    <w:p w14:paraId="70241A78" w14:textId="77777777" w:rsidR="009D25E9" w:rsidRPr="00340FAC" w:rsidRDefault="009D25E9" w:rsidP="009D25E9">
      <w:pPr>
        <w:rPr>
          <w:rFonts w:ascii="Arial" w:hAnsi="Arial" w:cs="Arial"/>
          <w:sz w:val="6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BFAC6A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8"/>
        <w:gridCol w:w="8409"/>
      </w:tblGrid>
      <w:tr w:rsidR="009D25E9" w:rsidRPr="00340FAC" w14:paraId="2BDECE48" w14:textId="77777777" w:rsidTr="009D25E9">
        <w:trPr>
          <w:trHeight w:val="308"/>
        </w:trPr>
        <w:tc>
          <w:tcPr>
            <w:tcW w:w="2093" w:type="dxa"/>
            <w:tcBorders>
              <w:bottom w:val="nil"/>
            </w:tcBorders>
            <w:vAlign w:val="center"/>
          </w:tcPr>
          <w:p w14:paraId="3418579E" w14:textId="77777777" w:rsidR="009D25E9" w:rsidRPr="00340FAC" w:rsidRDefault="009D25E9" w:rsidP="009D25E9">
            <w:pPr>
              <w:rPr>
                <w:rFonts w:ascii="Arial" w:hAnsi="Arial" w:cs="Arial"/>
                <w:sz w:val="18"/>
                <w:szCs w:val="20"/>
              </w:rPr>
            </w:pPr>
            <w:r w:rsidRPr="00340FAC">
              <w:rPr>
                <w:rFonts w:ascii="Arial" w:hAnsi="Arial" w:cs="Arial"/>
                <w:sz w:val="18"/>
                <w:szCs w:val="20"/>
              </w:rPr>
              <w:t>Card Type</w:t>
            </w:r>
            <w:r w:rsidR="005347F6">
              <w:rPr>
                <w:rFonts w:ascii="Arial" w:hAnsi="Arial" w:cs="Arial"/>
                <w:sz w:val="18"/>
                <w:szCs w:val="20"/>
              </w:rPr>
              <w:t>:</w:t>
            </w:r>
          </w:p>
        </w:tc>
        <w:tc>
          <w:tcPr>
            <w:tcW w:w="8590" w:type="dxa"/>
            <w:tcBorders>
              <w:bottom w:val="nil"/>
            </w:tcBorders>
            <w:vAlign w:val="center"/>
          </w:tcPr>
          <w:p w14:paraId="24E62323" w14:textId="77777777" w:rsidR="009D25E9" w:rsidRPr="00340FAC" w:rsidRDefault="00473341" w:rsidP="00E5506B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4" w:name="Check10"/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FORMCHECKBOX </w:instrText>
            </w:r>
            <w:r w:rsidR="00185E87">
              <w:rPr>
                <w:rFonts w:ascii="Arial" w:hAnsi="Arial" w:cs="Arial"/>
                <w:sz w:val="18"/>
                <w:szCs w:val="20"/>
              </w:rPr>
            </w:r>
            <w:r w:rsidR="00185E87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34"/>
            <w:r w:rsidR="009D25E9" w:rsidRPr="00340FAC">
              <w:rPr>
                <w:rFonts w:ascii="Arial" w:hAnsi="Arial" w:cs="Arial"/>
                <w:sz w:val="18"/>
                <w:szCs w:val="20"/>
              </w:rPr>
              <w:t xml:space="preserve"> Visa   </w:t>
            </w: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11"/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FORMCHECKBOX </w:instrText>
            </w:r>
            <w:r w:rsidR="00185E87">
              <w:rPr>
                <w:rFonts w:ascii="Arial" w:hAnsi="Arial" w:cs="Arial"/>
                <w:sz w:val="18"/>
                <w:szCs w:val="20"/>
              </w:rPr>
            </w:r>
            <w:r w:rsidR="00185E87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35"/>
            <w:r w:rsidR="009D25E9" w:rsidRPr="00340FAC">
              <w:rPr>
                <w:rFonts w:ascii="Arial" w:hAnsi="Arial" w:cs="Arial"/>
                <w:sz w:val="18"/>
                <w:szCs w:val="20"/>
              </w:rPr>
              <w:t xml:space="preserve"> MasterCard    </w:t>
            </w: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12"/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FORMCHECKBOX </w:instrText>
            </w:r>
            <w:r w:rsidR="00185E87">
              <w:rPr>
                <w:rFonts w:ascii="Arial" w:hAnsi="Arial" w:cs="Arial"/>
                <w:sz w:val="18"/>
                <w:szCs w:val="20"/>
              </w:rPr>
            </w:r>
            <w:r w:rsidR="00185E87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36"/>
            <w:r w:rsidR="009D25E9" w:rsidRPr="00340FAC">
              <w:rPr>
                <w:rFonts w:ascii="Arial" w:hAnsi="Arial" w:cs="Arial"/>
                <w:sz w:val="18"/>
                <w:szCs w:val="20"/>
              </w:rPr>
              <w:t xml:space="preserve"> American Express</w:t>
            </w:r>
            <w:r w:rsidR="005C34C2">
              <w:rPr>
                <w:rFonts w:ascii="Arial" w:hAnsi="Arial" w:cs="Arial"/>
                <w:sz w:val="18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14"/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FORMCHECKBOX </w:instrText>
            </w:r>
            <w:r w:rsidR="00185E87">
              <w:rPr>
                <w:rFonts w:ascii="Arial" w:hAnsi="Arial" w:cs="Arial"/>
                <w:sz w:val="18"/>
                <w:szCs w:val="20"/>
              </w:rPr>
            </w:r>
            <w:r w:rsidR="00185E87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bookmarkEnd w:id="37"/>
            <w:r w:rsidR="004A5ED7">
              <w:rPr>
                <w:rFonts w:ascii="Arial" w:hAnsi="Arial" w:cs="Arial"/>
                <w:sz w:val="18"/>
                <w:szCs w:val="20"/>
              </w:rPr>
              <w:t>JCB</w:t>
            </w:r>
            <w:r w:rsidR="00E5506B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E5506B"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506B">
              <w:rPr>
                <w:rFonts w:ascii="Arial" w:hAnsi="Arial" w:cs="Arial"/>
                <w:sz w:val="18"/>
                <w:szCs w:val="20"/>
              </w:rPr>
              <w:instrText xml:space="preserve"> FORMCHECKBOX </w:instrText>
            </w:r>
            <w:r w:rsidR="00185E87">
              <w:rPr>
                <w:rFonts w:ascii="Arial" w:hAnsi="Arial" w:cs="Arial"/>
                <w:sz w:val="18"/>
                <w:szCs w:val="20"/>
              </w:rPr>
            </w:r>
            <w:r w:rsidR="00185E87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E5506B">
              <w:rPr>
                <w:rFonts w:ascii="Arial" w:hAnsi="Arial" w:cs="Arial"/>
                <w:sz w:val="18"/>
                <w:szCs w:val="20"/>
              </w:rPr>
              <w:fldChar w:fldCharType="end"/>
            </w:r>
            <w:r w:rsidR="00E5506B">
              <w:rPr>
                <w:rFonts w:ascii="Arial" w:hAnsi="Arial" w:cs="Arial"/>
                <w:sz w:val="18"/>
                <w:szCs w:val="20"/>
              </w:rPr>
              <w:t>Diners</w:t>
            </w:r>
          </w:p>
        </w:tc>
      </w:tr>
    </w:tbl>
    <w:p w14:paraId="1D9C6E75" w14:textId="77777777" w:rsidR="009D25E9" w:rsidRPr="00340FAC" w:rsidRDefault="009D25E9" w:rsidP="009D25E9">
      <w:pPr>
        <w:rPr>
          <w:rFonts w:ascii="Arial" w:hAnsi="Arial" w:cs="Arial"/>
          <w:sz w:val="6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447"/>
        <w:gridCol w:w="448"/>
        <w:gridCol w:w="446"/>
        <w:gridCol w:w="448"/>
        <w:gridCol w:w="448"/>
        <w:gridCol w:w="448"/>
        <w:gridCol w:w="448"/>
        <w:gridCol w:w="5286"/>
      </w:tblGrid>
      <w:tr w:rsidR="00BE0DCA" w:rsidRPr="00340FAC" w14:paraId="2D22D67B" w14:textId="77777777" w:rsidTr="00522C1D">
        <w:trPr>
          <w:trHeight w:val="389"/>
        </w:trPr>
        <w:tc>
          <w:tcPr>
            <w:tcW w:w="2093" w:type="dxa"/>
            <w:tcBorders>
              <w:right w:val="single" w:sz="4" w:space="0" w:color="BFAC6A"/>
            </w:tcBorders>
            <w:vAlign w:val="center"/>
          </w:tcPr>
          <w:p w14:paraId="1546513A" w14:textId="77777777" w:rsidR="00BE0DCA" w:rsidRPr="00340FAC" w:rsidRDefault="00BE0DCA" w:rsidP="009D25E9">
            <w:pPr>
              <w:rPr>
                <w:rFonts w:ascii="Arial" w:hAnsi="Arial" w:cs="Arial"/>
                <w:sz w:val="18"/>
                <w:szCs w:val="20"/>
              </w:rPr>
            </w:pPr>
            <w:r w:rsidRPr="00340FAC">
              <w:rPr>
                <w:rFonts w:ascii="Arial" w:hAnsi="Arial" w:cs="Arial"/>
                <w:sz w:val="18"/>
                <w:szCs w:val="20"/>
              </w:rPr>
              <w:t>Expiry Date</w:t>
            </w:r>
            <w:r>
              <w:rPr>
                <w:rFonts w:ascii="Arial" w:hAnsi="Arial" w:cs="Arial"/>
                <w:sz w:val="18"/>
                <w:szCs w:val="20"/>
              </w:rPr>
              <w:t>:</w:t>
            </w:r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45A6E5ED" w14:textId="77777777" w:rsidR="00BE0DCA" w:rsidRPr="00340FAC" w:rsidRDefault="00473341" w:rsidP="00522C1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BE0DCA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2ECF965B" w14:textId="77777777" w:rsidR="00BE0DCA" w:rsidRPr="00340FAC" w:rsidRDefault="00473341" w:rsidP="00522C1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BE0DCA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52" w:type="dxa"/>
            <w:tcBorders>
              <w:left w:val="single" w:sz="4" w:space="0" w:color="BFAC6A"/>
              <w:right w:val="single" w:sz="4" w:space="0" w:color="BFAC6A"/>
            </w:tcBorders>
            <w:vAlign w:val="center"/>
          </w:tcPr>
          <w:p w14:paraId="6CC7F20E" w14:textId="77777777" w:rsidR="00BE0DCA" w:rsidRPr="00340FAC" w:rsidRDefault="00BE0DCA" w:rsidP="00522C1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40FAC">
              <w:rPr>
                <w:rFonts w:ascii="Arial" w:hAnsi="Arial" w:cs="Arial"/>
                <w:sz w:val="18"/>
                <w:szCs w:val="20"/>
              </w:rPr>
              <w:t>/</w:t>
            </w:r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4D9DEA7D" w14:textId="77777777" w:rsidR="00BE0DCA" w:rsidRPr="00340FAC" w:rsidRDefault="00473341" w:rsidP="00522C1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BE0DCA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3E398A5D" w14:textId="77777777" w:rsidR="00BE0DCA" w:rsidRPr="00340FAC" w:rsidRDefault="00473341" w:rsidP="00522C1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BE0DCA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407DDA2B" w14:textId="77777777" w:rsidR="00BE0DCA" w:rsidRPr="00340FAC" w:rsidRDefault="00473341" w:rsidP="00522C1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BE0DCA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52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center"/>
          </w:tcPr>
          <w:p w14:paraId="372768EE" w14:textId="77777777" w:rsidR="00BE0DCA" w:rsidRPr="00340FAC" w:rsidRDefault="00473341" w:rsidP="00522C1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E0DCA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</w:rPr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BE0DCA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5426" w:type="dxa"/>
            <w:tcBorders>
              <w:left w:val="single" w:sz="4" w:space="0" w:color="BFAC6A"/>
            </w:tcBorders>
            <w:vAlign w:val="center"/>
          </w:tcPr>
          <w:p w14:paraId="7DF14CF9" w14:textId="77777777" w:rsidR="00BE0DCA" w:rsidRPr="00340FAC" w:rsidRDefault="00BE0DCA" w:rsidP="008811CC">
            <w:pPr>
              <w:rPr>
                <w:rFonts w:ascii="Arial" w:hAnsi="Arial" w:cs="Arial"/>
                <w:color w:val="808080" w:themeColor="background1" w:themeShade="80"/>
                <w:sz w:val="18"/>
                <w:szCs w:val="20"/>
              </w:rPr>
            </w:pPr>
            <w:r w:rsidRPr="00340FAC">
              <w:rPr>
                <w:rFonts w:ascii="Arial" w:hAnsi="Arial" w:cs="Arial"/>
                <w:color w:val="808080" w:themeColor="background1" w:themeShade="80"/>
                <w:sz w:val="18"/>
                <w:szCs w:val="20"/>
              </w:rPr>
              <w:t>(mm/yyyy)</w:t>
            </w:r>
          </w:p>
        </w:tc>
      </w:tr>
    </w:tbl>
    <w:p w14:paraId="2C8B076C" w14:textId="77777777" w:rsidR="00B1044E" w:rsidRPr="001763DE" w:rsidRDefault="001763DE">
      <w:pPr>
        <w:rPr>
          <w:rFonts w:ascii="Arial" w:hAnsi="Arial" w:cs="Arial"/>
          <w:sz w:val="16"/>
          <w:szCs w:val="20"/>
        </w:rPr>
      </w:pPr>
      <w:r w:rsidRPr="001763DE">
        <w:rPr>
          <w:rFonts w:ascii="Arial" w:hAnsi="Arial" w:cs="Arial"/>
          <w:sz w:val="16"/>
          <w:szCs w:val="20"/>
        </w:rPr>
        <w:t>By providing my credit card details, I hereby authorise Marina Bay Sands Pte Ltd to charge my credit card to guarantee my reservation.</w:t>
      </w:r>
    </w:p>
    <w:tbl>
      <w:tblPr>
        <w:tblStyle w:val="TableGrid"/>
        <w:tblW w:w="10659" w:type="dxa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6"/>
        <w:gridCol w:w="909"/>
        <w:gridCol w:w="4514"/>
      </w:tblGrid>
      <w:tr w:rsidR="00C9294E" w:rsidRPr="008D1FDE" w14:paraId="7B00F3D3" w14:textId="77777777" w:rsidTr="00130DBD">
        <w:trPr>
          <w:trHeight w:val="422"/>
        </w:trPr>
        <w:tc>
          <w:tcPr>
            <w:tcW w:w="5236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bottom"/>
          </w:tcPr>
          <w:p w14:paraId="6CA892CC" w14:textId="77777777" w:rsidR="00C9294E" w:rsidRPr="004405A3" w:rsidRDefault="00C9294E" w:rsidP="00130DBD">
            <w:pPr>
              <w:rPr>
                <w:rFonts w:ascii="Arial" w:hAnsi="Arial" w:cs="Arial"/>
                <w:sz w:val="16"/>
                <w:szCs w:val="18"/>
              </w:rPr>
            </w:pPr>
          </w:p>
          <w:p w14:paraId="1A1490C6" w14:textId="77777777" w:rsidR="00C9294E" w:rsidRPr="004405A3" w:rsidRDefault="00130DBD" w:rsidP="00130DBD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Credit Card Signature: </w:t>
            </w:r>
          </w:p>
        </w:tc>
        <w:tc>
          <w:tcPr>
            <w:tcW w:w="909" w:type="dxa"/>
            <w:tcBorders>
              <w:left w:val="single" w:sz="4" w:space="0" w:color="BFAC6A"/>
              <w:right w:val="single" w:sz="4" w:space="0" w:color="BFAC6A"/>
            </w:tcBorders>
          </w:tcPr>
          <w:p w14:paraId="2202CEBA" w14:textId="77777777" w:rsidR="00C9294E" w:rsidRPr="004405A3" w:rsidRDefault="00C9294E" w:rsidP="004405A3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514" w:type="dxa"/>
            <w:tcBorders>
              <w:top w:val="single" w:sz="4" w:space="0" w:color="BFAC6A"/>
              <w:left w:val="single" w:sz="4" w:space="0" w:color="BFAC6A"/>
              <w:bottom w:val="single" w:sz="4" w:space="0" w:color="BFAC6A"/>
              <w:right w:val="single" w:sz="4" w:space="0" w:color="BFAC6A"/>
            </w:tcBorders>
            <w:vAlign w:val="bottom"/>
          </w:tcPr>
          <w:p w14:paraId="60C18465" w14:textId="77777777" w:rsidR="00C9294E" w:rsidRPr="004405A3" w:rsidRDefault="00130DBD" w:rsidP="006953C8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Date:</w:t>
            </w:r>
          </w:p>
        </w:tc>
      </w:tr>
    </w:tbl>
    <w:p w14:paraId="6E96DD63" w14:textId="77777777" w:rsidR="008D1FDE" w:rsidRPr="008D1FDE" w:rsidRDefault="008D1FDE" w:rsidP="00C12BFF">
      <w:pPr>
        <w:rPr>
          <w:rFonts w:ascii="Arial" w:hAnsi="Arial" w:cs="Arial"/>
          <w:sz w:val="18"/>
          <w:szCs w:val="18"/>
        </w:rPr>
      </w:pPr>
    </w:p>
    <w:sectPr w:rsidR="008D1FDE" w:rsidRPr="008D1FDE" w:rsidSect="00E5506B">
      <w:footerReference w:type="default" r:id="rId10"/>
      <w:pgSz w:w="11907" w:h="16840" w:code="9"/>
      <w:pgMar w:top="450" w:right="720" w:bottom="426" w:left="720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68493" w14:textId="77777777" w:rsidR="00AB0A0A" w:rsidRDefault="00AB0A0A" w:rsidP="008D1FDE">
      <w:r>
        <w:separator/>
      </w:r>
    </w:p>
  </w:endnote>
  <w:endnote w:type="continuationSeparator" w:id="0">
    <w:p w14:paraId="6BEFC9DE" w14:textId="77777777" w:rsidR="00AB0A0A" w:rsidRDefault="00AB0A0A" w:rsidP="008D1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52205" w14:textId="77777777" w:rsidR="00BF5B6D" w:rsidRPr="00F37F99" w:rsidRDefault="00BF5B6D" w:rsidP="00F37F99">
    <w:pPr>
      <w:jc w:val="center"/>
      <w:rPr>
        <w:rFonts w:ascii="Arial" w:hAnsi="Arial" w:cs="Arial"/>
        <w:sz w:val="12"/>
        <w:szCs w:val="20"/>
      </w:rPr>
    </w:pPr>
    <w:r>
      <w:rPr>
        <w:rFonts w:ascii="Arial" w:hAnsi="Arial" w:cs="Arial"/>
        <w:b/>
        <w:color w:val="BFAC6A"/>
        <w:sz w:val="18"/>
        <w:szCs w:val="20"/>
      </w:rPr>
      <w:t>Thank you for choosing Marina Bay Sands, we look forward to welcoming you!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41D9F" w14:textId="77777777" w:rsidR="00AB0A0A" w:rsidRDefault="00AB0A0A" w:rsidP="008D1FDE">
      <w:r>
        <w:separator/>
      </w:r>
    </w:p>
  </w:footnote>
  <w:footnote w:type="continuationSeparator" w:id="0">
    <w:p w14:paraId="01200B45" w14:textId="77777777" w:rsidR="00AB0A0A" w:rsidRDefault="00AB0A0A" w:rsidP="008D1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459DE"/>
    <w:multiLevelType w:val="hybridMultilevel"/>
    <w:tmpl w:val="1C6CD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NjwrxoTU8WkkyPpNiPxQkfZoao9OGqKTFrcQ2xuoCa3JcRwojmOsQcOzKyhaEHGGnn6UJ/aCQOWx66f9OIoDzA==" w:salt="xELnguguumgU9AVVHs7nzQ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0A"/>
    <w:rsid w:val="00005802"/>
    <w:rsid w:val="00012AFD"/>
    <w:rsid w:val="0001312A"/>
    <w:rsid w:val="00023EE3"/>
    <w:rsid w:val="000259B2"/>
    <w:rsid w:val="0002606B"/>
    <w:rsid w:val="00043D7A"/>
    <w:rsid w:val="00063F40"/>
    <w:rsid w:val="00065679"/>
    <w:rsid w:val="00067DF5"/>
    <w:rsid w:val="0007295D"/>
    <w:rsid w:val="00073551"/>
    <w:rsid w:val="000748C3"/>
    <w:rsid w:val="000846D7"/>
    <w:rsid w:val="00090AE8"/>
    <w:rsid w:val="00091919"/>
    <w:rsid w:val="0009205D"/>
    <w:rsid w:val="000944A1"/>
    <w:rsid w:val="000978C9"/>
    <w:rsid w:val="000A74F1"/>
    <w:rsid w:val="000B5065"/>
    <w:rsid w:val="000D7221"/>
    <w:rsid w:val="000E5568"/>
    <w:rsid w:val="001217FA"/>
    <w:rsid w:val="00122C4A"/>
    <w:rsid w:val="00130DBD"/>
    <w:rsid w:val="001370E6"/>
    <w:rsid w:val="00142477"/>
    <w:rsid w:val="0014425D"/>
    <w:rsid w:val="00147A1F"/>
    <w:rsid w:val="00150E05"/>
    <w:rsid w:val="00160CDE"/>
    <w:rsid w:val="0017218D"/>
    <w:rsid w:val="001721E0"/>
    <w:rsid w:val="001763DE"/>
    <w:rsid w:val="0018356F"/>
    <w:rsid w:val="00185E87"/>
    <w:rsid w:val="001919D8"/>
    <w:rsid w:val="0019753B"/>
    <w:rsid w:val="001A0904"/>
    <w:rsid w:val="001A3C28"/>
    <w:rsid w:val="001A5F06"/>
    <w:rsid w:val="001C4BCC"/>
    <w:rsid w:val="001D1CC5"/>
    <w:rsid w:val="001E12BB"/>
    <w:rsid w:val="001E179E"/>
    <w:rsid w:val="001F6BA9"/>
    <w:rsid w:val="002266C6"/>
    <w:rsid w:val="00250064"/>
    <w:rsid w:val="00260C10"/>
    <w:rsid w:val="002736ED"/>
    <w:rsid w:val="002742F6"/>
    <w:rsid w:val="002845E6"/>
    <w:rsid w:val="002855C9"/>
    <w:rsid w:val="00295BC8"/>
    <w:rsid w:val="002A15B4"/>
    <w:rsid w:val="002A30A5"/>
    <w:rsid w:val="002B372D"/>
    <w:rsid w:val="002B6624"/>
    <w:rsid w:val="002D5E30"/>
    <w:rsid w:val="002E08C4"/>
    <w:rsid w:val="002E1B44"/>
    <w:rsid w:val="002F6163"/>
    <w:rsid w:val="002F7098"/>
    <w:rsid w:val="00301A0F"/>
    <w:rsid w:val="00304FC0"/>
    <w:rsid w:val="003250F8"/>
    <w:rsid w:val="00337CC0"/>
    <w:rsid w:val="00340FAC"/>
    <w:rsid w:val="003724F4"/>
    <w:rsid w:val="0038327D"/>
    <w:rsid w:val="003B0F20"/>
    <w:rsid w:val="003C00B6"/>
    <w:rsid w:val="003C3594"/>
    <w:rsid w:val="003C463C"/>
    <w:rsid w:val="003C57CD"/>
    <w:rsid w:val="003E410B"/>
    <w:rsid w:val="003E49D3"/>
    <w:rsid w:val="003E5A69"/>
    <w:rsid w:val="00400840"/>
    <w:rsid w:val="00400DB2"/>
    <w:rsid w:val="00402A98"/>
    <w:rsid w:val="0040593C"/>
    <w:rsid w:val="00412459"/>
    <w:rsid w:val="0042311B"/>
    <w:rsid w:val="004405A3"/>
    <w:rsid w:val="00441711"/>
    <w:rsid w:val="004425BE"/>
    <w:rsid w:val="00450540"/>
    <w:rsid w:val="00452AF1"/>
    <w:rsid w:val="00473341"/>
    <w:rsid w:val="00484C92"/>
    <w:rsid w:val="004A5ED7"/>
    <w:rsid w:val="004A6CAE"/>
    <w:rsid w:val="004B22C2"/>
    <w:rsid w:val="004B2DE7"/>
    <w:rsid w:val="004B6166"/>
    <w:rsid w:val="004B6544"/>
    <w:rsid w:val="004C51AD"/>
    <w:rsid w:val="004E2AA0"/>
    <w:rsid w:val="004E3917"/>
    <w:rsid w:val="005025C9"/>
    <w:rsid w:val="00503DDD"/>
    <w:rsid w:val="005127C5"/>
    <w:rsid w:val="00515AD8"/>
    <w:rsid w:val="00517391"/>
    <w:rsid w:val="00522C1D"/>
    <w:rsid w:val="00532030"/>
    <w:rsid w:val="005347F6"/>
    <w:rsid w:val="005355BE"/>
    <w:rsid w:val="00554EC4"/>
    <w:rsid w:val="005558EE"/>
    <w:rsid w:val="00556753"/>
    <w:rsid w:val="00565380"/>
    <w:rsid w:val="0056649F"/>
    <w:rsid w:val="005737E2"/>
    <w:rsid w:val="005877D6"/>
    <w:rsid w:val="0059238E"/>
    <w:rsid w:val="005A2A56"/>
    <w:rsid w:val="005A730A"/>
    <w:rsid w:val="005C087A"/>
    <w:rsid w:val="005C1D70"/>
    <w:rsid w:val="005C34C2"/>
    <w:rsid w:val="005C4F72"/>
    <w:rsid w:val="005E17BA"/>
    <w:rsid w:val="005E4C3B"/>
    <w:rsid w:val="005E6AAE"/>
    <w:rsid w:val="005F3304"/>
    <w:rsid w:val="00605097"/>
    <w:rsid w:val="00610573"/>
    <w:rsid w:val="00612436"/>
    <w:rsid w:val="00617DFB"/>
    <w:rsid w:val="00620B82"/>
    <w:rsid w:val="0063290C"/>
    <w:rsid w:val="00635B24"/>
    <w:rsid w:val="006373E8"/>
    <w:rsid w:val="00650F2C"/>
    <w:rsid w:val="00651E2F"/>
    <w:rsid w:val="0067266C"/>
    <w:rsid w:val="006779A4"/>
    <w:rsid w:val="006837EA"/>
    <w:rsid w:val="00690FC9"/>
    <w:rsid w:val="006953C8"/>
    <w:rsid w:val="00695752"/>
    <w:rsid w:val="0069648F"/>
    <w:rsid w:val="006A036B"/>
    <w:rsid w:val="006A5CE6"/>
    <w:rsid w:val="006A5DC1"/>
    <w:rsid w:val="006B51BF"/>
    <w:rsid w:val="006B6EF4"/>
    <w:rsid w:val="006E3204"/>
    <w:rsid w:val="006E4321"/>
    <w:rsid w:val="006E4D21"/>
    <w:rsid w:val="006F00F9"/>
    <w:rsid w:val="006F2E95"/>
    <w:rsid w:val="0071206C"/>
    <w:rsid w:val="00721410"/>
    <w:rsid w:val="00721BDC"/>
    <w:rsid w:val="0075400E"/>
    <w:rsid w:val="00761013"/>
    <w:rsid w:val="007644DE"/>
    <w:rsid w:val="007668BC"/>
    <w:rsid w:val="00783558"/>
    <w:rsid w:val="00794BF3"/>
    <w:rsid w:val="007A3836"/>
    <w:rsid w:val="007B368C"/>
    <w:rsid w:val="007D20F1"/>
    <w:rsid w:val="007E60EF"/>
    <w:rsid w:val="007F2E1B"/>
    <w:rsid w:val="007F4F4D"/>
    <w:rsid w:val="00815BC5"/>
    <w:rsid w:val="00820CC4"/>
    <w:rsid w:val="00834E9B"/>
    <w:rsid w:val="00844235"/>
    <w:rsid w:val="00845CA5"/>
    <w:rsid w:val="00850959"/>
    <w:rsid w:val="00862248"/>
    <w:rsid w:val="00871198"/>
    <w:rsid w:val="008811CC"/>
    <w:rsid w:val="00892D61"/>
    <w:rsid w:val="008936BD"/>
    <w:rsid w:val="00895C57"/>
    <w:rsid w:val="008B11C1"/>
    <w:rsid w:val="008B2FEE"/>
    <w:rsid w:val="008B455B"/>
    <w:rsid w:val="008D1CF3"/>
    <w:rsid w:val="008D1FDE"/>
    <w:rsid w:val="008D569C"/>
    <w:rsid w:val="008E0C35"/>
    <w:rsid w:val="008E1D26"/>
    <w:rsid w:val="008E490C"/>
    <w:rsid w:val="00915388"/>
    <w:rsid w:val="00926F7C"/>
    <w:rsid w:val="00935A60"/>
    <w:rsid w:val="00936D06"/>
    <w:rsid w:val="009532E0"/>
    <w:rsid w:val="0095617E"/>
    <w:rsid w:val="00960CC3"/>
    <w:rsid w:val="00963BFC"/>
    <w:rsid w:val="0097598B"/>
    <w:rsid w:val="0098098F"/>
    <w:rsid w:val="00982D07"/>
    <w:rsid w:val="009838BE"/>
    <w:rsid w:val="00985529"/>
    <w:rsid w:val="009B4BF7"/>
    <w:rsid w:val="009C30EF"/>
    <w:rsid w:val="009D0412"/>
    <w:rsid w:val="009D0FC8"/>
    <w:rsid w:val="009D25E9"/>
    <w:rsid w:val="009D4121"/>
    <w:rsid w:val="009E0112"/>
    <w:rsid w:val="009E06A3"/>
    <w:rsid w:val="009E629C"/>
    <w:rsid w:val="009E6450"/>
    <w:rsid w:val="00A0165E"/>
    <w:rsid w:val="00A02AD0"/>
    <w:rsid w:val="00A21450"/>
    <w:rsid w:val="00A21806"/>
    <w:rsid w:val="00A25DE5"/>
    <w:rsid w:val="00A36DCA"/>
    <w:rsid w:val="00A442E1"/>
    <w:rsid w:val="00A55306"/>
    <w:rsid w:val="00A567A8"/>
    <w:rsid w:val="00A60C69"/>
    <w:rsid w:val="00A63973"/>
    <w:rsid w:val="00A65B17"/>
    <w:rsid w:val="00A7721C"/>
    <w:rsid w:val="00A93688"/>
    <w:rsid w:val="00A95251"/>
    <w:rsid w:val="00A96C69"/>
    <w:rsid w:val="00AA3FF3"/>
    <w:rsid w:val="00AA524B"/>
    <w:rsid w:val="00AA69F8"/>
    <w:rsid w:val="00AB0A0A"/>
    <w:rsid w:val="00AB5B63"/>
    <w:rsid w:val="00AB6890"/>
    <w:rsid w:val="00AD2FD7"/>
    <w:rsid w:val="00AE3A20"/>
    <w:rsid w:val="00AF6031"/>
    <w:rsid w:val="00B1044E"/>
    <w:rsid w:val="00B11558"/>
    <w:rsid w:val="00B11F09"/>
    <w:rsid w:val="00B21A03"/>
    <w:rsid w:val="00B33BBC"/>
    <w:rsid w:val="00B43780"/>
    <w:rsid w:val="00B51D3E"/>
    <w:rsid w:val="00B744E6"/>
    <w:rsid w:val="00BA00B6"/>
    <w:rsid w:val="00BA2EA8"/>
    <w:rsid w:val="00BB79CA"/>
    <w:rsid w:val="00BD4114"/>
    <w:rsid w:val="00BD7847"/>
    <w:rsid w:val="00BE0DCA"/>
    <w:rsid w:val="00BF1DBD"/>
    <w:rsid w:val="00BF5B6D"/>
    <w:rsid w:val="00C048F8"/>
    <w:rsid w:val="00C12BFF"/>
    <w:rsid w:val="00C23F1A"/>
    <w:rsid w:val="00C246B2"/>
    <w:rsid w:val="00C34937"/>
    <w:rsid w:val="00C4561A"/>
    <w:rsid w:val="00C51BF9"/>
    <w:rsid w:val="00C57005"/>
    <w:rsid w:val="00C57CD2"/>
    <w:rsid w:val="00C64357"/>
    <w:rsid w:val="00C74024"/>
    <w:rsid w:val="00C83179"/>
    <w:rsid w:val="00C879BB"/>
    <w:rsid w:val="00C9294E"/>
    <w:rsid w:val="00C93F8A"/>
    <w:rsid w:val="00CA0FC6"/>
    <w:rsid w:val="00CB0AA3"/>
    <w:rsid w:val="00CB30FC"/>
    <w:rsid w:val="00CC007F"/>
    <w:rsid w:val="00CD3D99"/>
    <w:rsid w:val="00CD6D2F"/>
    <w:rsid w:val="00CF6812"/>
    <w:rsid w:val="00D063B0"/>
    <w:rsid w:val="00D12746"/>
    <w:rsid w:val="00D248B8"/>
    <w:rsid w:val="00D31EE6"/>
    <w:rsid w:val="00D51B8C"/>
    <w:rsid w:val="00D7290F"/>
    <w:rsid w:val="00D81E1B"/>
    <w:rsid w:val="00D87E70"/>
    <w:rsid w:val="00D947C4"/>
    <w:rsid w:val="00DB0B87"/>
    <w:rsid w:val="00DC0F23"/>
    <w:rsid w:val="00DD0F0E"/>
    <w:rsid w:val="00DE0F2D"/>
    <w:rsid w:val="00DE219A"/>
    <w:rsid w:val="00DE24C6"/>
    <w:rsid w:val="00E02360"/>
    <w:rsid w:val="00E1326D"/>
    <w:rsid w:val="00E21E67"/>
    <w:rsid w:val="00E31CFD"/>
    <w:rsid w:val="00E32574"/>
    <w:rsid w:val="00E37589"/>
    <w:rsid w:val="00E506D1"/>
    <w:rsid w:val="00E5506B"/>
    <w:rsid w:val="00E62353"/>
    <w:rsid w:val="00E77757"/>
    <w:rsid w:val="00E835E2"/>
    <w:rsid w:val="00E8530B"/>
    <w:rsid w:val="00E8573D"/>
    <w:rsid w:val="00E922C0"/>
    <w:rsid w:val="00E94DBD"/>
    <w:rsid w:val="00EA5C58"/>
    <w:rsid w:val="00EC7A77"/>
    <w:rsid w:val="00EE7413"/>
    <w:rsid w:val="00EF55CE"/>
    <w:rsid w:val="00F26135"/>
    <w:rsid w:val="00F2710A"/>
    <w:rsid w:val="00F322F7"/>
    <w:rsid w:val="00F36FC5"/>
    <w:rsid w:val="00F37747"/>
    <w:rsid w:val="00F37F99"/>
    <w:rsid w:val="00F55BB1"/>
    <w:rsid w:val="00F67501"/>
    <w:rsid w:val="00F67C1F"/>
    <w:rsid w:val="00F7037F"/>
    <w:rsid w:val="00F72E8B"/>
    <w:rsid w:val="00F92C0F"/>
    <w:rsid w:val="00F96656"/>
    <w:rsid w:val="00FA04E8"/>
    <w:rsid w:val="00FA0A34"/>
    <w:rsid w:val="00FA6724"/>
    <w:rsid w:val="00FB22EF"/>
    <w:rsid w:val="00FB28A1"/>
    <w:rsid w:val="00FB4807"/>
    <w:rsid w:val="00FC2B05"/>
    <w:rsid w:val="00FC3093"/>
    <w:rsid w:val="00FC71C2"/>
    <w:rsid w:val="00FD0F97"/>
    <w:rsid w:val="00FD6D63"/>
    <w:rsid w:val="00FE1F8F"/>
    <w:rsid w:val="00FF5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7265"/>
  <w15:docId w15:val="{10C540C3-67C5-44D4-A26C-F7CDA9A5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6B2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3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838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53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1F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1FDE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D1F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FDE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F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FDE"/>
    <w:rPr>
      <w:rFonts w:ascii="Tahoma" w:hAnsi="Tahoma" w:cs="Tahoma"/>
      <w:sz w:val="16"/>
      <w:szCs w:val="16"/>
      <w:lang w:val="en-AU"/>
    </w:rPr>
  </w:style>
  <w:style w:type="character" w:styleId="PlaceholderText">
    <w:name w:val="Placeholder Text"/>
    <w:basedOn w:val="DefaultParagraphFont"/>
    <w:uiPriority w:val="99"/>
    <w:semiHidden/>
    <w:rsid w:val="001217FA"/>
    <w:rPr>
      <w:color w:val="808080"/>
    </w:rPr>
  </w:style>
  <w:style w:type="paragraph" w:styleId="NoSpacing">
    <w:name w:val="No Spacing"/>
    <w:uiPriority w:val="1"/>
    <w:qFormat/>
    <w:rsid w:val="00C12BFF"/>
    <w:rPr>
      <w:lang w:val="en-AU"/>
    </w:rPr>
  </w:style>
  <w:style w:type="paragraph" w:customStyle="1" w:styleId="Default">
    <w:name w:val="Default"/>
    <w:rsid w:val="0087119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roups@marinabaysand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Sales%20Ops\SOP\Contract%20Documentation%20&amp;%20Policies\HOTEL%20RESERVATION%20FORM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D01B3-9450-46FB-BCF1-D2989827C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HOTEL RESERVATION FORM</Template>
  <TotalTime>4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Looi, Renee</dc:creator>
  <cp:lastModifiedBy>Looi, Renee</cp:lastModifiedBy>
  <cp:revision>2</cp:revision>
  <cp:lastPrinted>2019-11-05T01:47:00Z</cp:lastPrinted>
  <dcterms:created xsi:type="dcterms:W3CDTF">2021-06-14T06:52:00Z</dcterms:created>
  <dcterms:modified xsi:type="dcterms:W3CDTF">2021-06-14T06:52:00Z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